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90797056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-244475</wp:posOffset>
                </wp:positionV>
                <wp:extent cx="2343785" cy="337185"/>
                <wp:effectExtent l="0" t="0" r="0" b="0"/>
                <wp:wrapNone/>
                <wp:docPr id="7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求职意向：养殖储备干部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26.2pt;margin-top:-19.25pt;height:26.55pt;width:184.55pt;z-index:-1404170240;mso-width-relative:page;mso-height-relative:page;" filled="f" stroked="f" coordsize="21600,21600" o:gfxdata="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bu51toAAAAKAQAADwAAAAAAAAABACAAAAAiAAAA&#10;ZHJzL2Rvd25yZXYueG1sUEsBAhQAFAAAAAgAh07iQMErzCs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求职意向：养殖储备干部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8272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6680835</wp:posOffset>
                </wp:positionV>
                <wp:extent cx="6738620" cy="25400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vue -- 仿网易云音乐播放器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1、网易云音乐播放器是一款拥有音乐播放; 新音乐, 新歌单推荐;  歌曲搜索等移动端项目；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2、首页模块展示了新音乐, 新歌单的推送; 热门模块展示了当前热度较高的音乐列表; Control 模块实现音乐的播放, 暂停和切换. Lyric 模块实现了歌词的动态显示; 搜索模块可让用户自助查询自己想听的歌曲；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 5) 使用 localStrage 减少网络请求等；6)通过audio.ontimeupdate监听设置动态歌词；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526.05pt;height:200pt;width:530.6pt;z-index:-1404184576;mso-width-relative:page;mso-height-relative:page;" filled="f" stroked="f" coordsize="21600,21600" o:gfxdata="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GUJn3AAAAA0BAAAPAAAAAAAAAAEAIAAAACIAAABk&#10;cnMvZG93bnJldi54bWxQSwECFAAUAAAACACHTuJATzaG1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vue -- 仿网易云音乐播放器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1、网易云音乐播放器是一款拥有音乐播放; 新音乐, 新歌单推荐;  歌曲搜索等移动端项目；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2、首页模块展示了新音乐, 新歌单的推送; 热门模块展示了当前热度较高的音乐列表; Control 模块实现音乐的播放, 暂停和切换. Lyric 模块实现了歌词的动态显示; 搜索模块可让用户自助查询自己想听的歌曲；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 5) 使用 localStrage 减少网络请求等；6)通过audio.ontimeupdate监听设置动态歌词；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6385560</wp:posOffset>
                </wp:positionV>
                <wp:extent cx="165100" cy="146050"/>
                <wp:effectExtent l="0" t="0" r="6350" b="6350"/>
                <wp:wrapNone/>
                <wp:docPr id="201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9" cy="14613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2.35pt;margin-top:502.8pt;height:11.5pt;width:13pt;z-index:251664384;v-text-anchor:middle;mso-width-relative:page;mso-height-relative:page;" fillcolor="#FFFFFF [3212]" filled="t" stroked="f" coordsize="3261356,2766950" o:gfxdata="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1515110</wp:posOffset>
                </wp:positionV>
                <wp:extent cx="175895" cy="175895"/>
                <wp:effectExtent l="0" t="0" r="14605" b="14605"/>
                <wp:wrapNone/>
                <wp:docPr id="200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5860" cy="17609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3.8pt;margin-top:119.3pt;height:13.85pt;width:13.85pt;z-index:251663360;v-text-anchor:middle;mso-width-relative:page;mso-height-relative:page;" fillcolor="#FFFFFF [3212]" filled="t" stroked="f" coordsize="3543300,3617913" o:gfxdata="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90912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1360805</wp:posOffset>
                </wp:positionV>
                <wp:extent cx="954405" cy="5301615"/>
                <wp:effectExtent l="0" t="0" r="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5301615"/>
                          <a:chOff x="1283" y="4268"/>
                          <a:chExt cx="1503" cy="8349"/>
                        </a:xfrm>
                      </wpg:grpSpPr>
                      <wps:wsp>
                        <wps:cNvPr id="42" name="文本框 11"/>
                        <wps:cNvSpPr txBox="1"/>
                        <wps:spPr>
                          <a:xfrm>
                            <a:off x="1283" y="11931"/>
                            <a:ext cx="1493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41E28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54061" w:themeColor="accent1" w:themeShade="80"/>
                                  <w:sz w:val="28"/>
                                  <w:szCs w:val="28"/>
                                  <w:lang w:val="en-US"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1304" y="4268"/>
                            <a:ext cx="148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54061" w:themeColor="accent1" w:themeShade="8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54061" w:themeColor="accent1" w:themeShade="80"/>
                                  <w:sz w:val="28"/>
                                  <w:szCs w:val="28"/>
                                  <w:lang w:val="en-US"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107.15pt;height:417.45pt;width:75.15pt;z-index:-1404176384;mso-width-relative:page;mso-height-relative:page;" coordorigin="1283,4268" coordsize="1503,8349" o:gfxdata="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UZFTdsAAAAMAQAADwAAAAAAAAABACAAAAAiAAAAZHJzL2Rv&#10;d25yZXYueG1sUEsBAhQAFAAAAAgAh07iQNhg9/ziAgAAJggAAA4AAAAAAAAAAQAgAAAAKgEAAGRy&#10;cy9lMm9Eb2MueG1sUEsFBgAAAAAGAAYAWQEAAH4GAAAAAA==&#10;">
                <o:lock v:ext="edit" aspectratio="f"/>
                <v:shape id="文本框 11" o:spid="_x0000_s1026" o:spt="202" type="#_x0000_t202" style="position:absolute;left:1283;top:11931;height:686;width:149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41E28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54061" w:themeColor="accent1" w:themeShade="80"/>
                            <w:sz w:val="28"/>
                            <w:szCs w:val="28"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304;top:4268;height:686;width:1482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54061" w:themeColor="accent1" w:themeShade="8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54061" w:themeColor="accent1" w:themeShade="80"/>
                            <w:sz w:val="28"/>
                            <w:szCs w:val="28"/>
                            <w:lang w:val="en-US"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881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6329045</wp:posOffset>
                </wp:positionV>
                <wp:extent cx="6588760" cy="324485"/>
                <wp:effectExtent l="0" t="0" r="0" b="184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324485"/>
                          <a:chOff x="5000" y="21465"/>
                          <a:chExt cx="10376" cy="511"/>
                        </a:xfrm>
                      </wpg:grpSpPr>
                      <wps:wsp>
                        <wps:cNvPr id="38" name="矩形 22"/>
                        <wps:cNvSpPr/>
                        <wps:spPr>
                          <a:xfrm>
                            <a:off x="5000" y="21465"/>
                            <a:ext cx="461" cy="44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498.35pt;height:25.55pt;width:518.8pt;z-index:-1404308480;mso-width-relative:page;mso-height-relative:page;" coordorigin="5000,21465" coordsize="10376,511" o:gfxdata="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LhiEj3AAAAAwBAAAPAAAA&#10;AAAAAAEAIAAAACIAAABkcnMvZG93bnJldi54bWxQSwECFAAUAAAACACHTuJA9TIfSWcDAAAjCAAA&#10;DgAAAAAAAAABACAAAAArAQAAZHJzL2Uyb0RvYy54bWxQSwUGAAAAAAYABgBZAQAABAcAAAAA&#10;">
                <o:lock v:ext="edit" aspectratio="f"/>
                <v:roundrect id="矩形 22" o:spid="_x0000_s1026" o:spt="2" style="position:absolute;left:5000;top:21465;height:444;width:461;v-text-anchor:middle;" fillcolor="#254061 [1604]" filled="t" stroked="f" coordsize="21600,21600" arcsize="0.166666666666667" o:gfxdata="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4+U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m9LqVL8AAADb&#10;AAAADwAAAGRycy9kb3ducmV2LnhtbEWPT2sCMRTE74V+h/AEL6JZZa2yNYpaRXvooSp4fd08s0s3&#10;L8sm9c+3N4LQ4zAzv2Ems6utxJkaXzpW0O8lIIhzp0s2Cg77dXcMwgdkjZVjUnAjD7Pp68sEM+0u&#10;/E3nXTAiQthnqKAIoc6k9HlBFn3P1cTRO7nGYoiyMVI3eIlwW8lBkrxJiyXHhQJrWhaU/+7+rIKP&#10;+apjzGKY3n6On1tfLzZfONoo1W71k3cQga7hP/xsb7WCNIXH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S6l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02176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1842135</wp:posOffset>
                </wp:positionV>
                <wp:extent cx="6583680" cy="4082415"/>
                <wp:effectExtent l="0" t="0" r="7620" b="1333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990" y="2741295"/>
                          <a:ext cx="6583680" cy="408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 vue、微信小程序 框架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 模板语法, 条件渲染, 列表循环, 父子组件通信等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掌握使用boostrap 框架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 栅格系统, 样式修改, 组件，工具类等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熟练使用原生JS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数组, 数学, 定时器, 时间, 回调, 递归, 闭包函数,深浅拷贝, 原型链等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熟练使用HTML+CSS: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定位, 背景, 边框, 过渡, 动画, flex 布局等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 jqury 封装方法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jq 效果, 遍历, css 方法, 事件等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熟练使用vuex 插件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state, getter, mutation, action 运用时段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掌握后端分离流程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前端分离流程准备, 后端目录搭建等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 less 预处理语言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例如：嵌套使用, calc 方法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 webpack 打包工具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例如: 出入口文件, 插件, loader 配置等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 git 远程仓库具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例如: 下拉, 推送, 添加修改, 提交, 版本回退等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atLeast"/>
                              <w:jc w:val="left"/>
                              <w:textAlignment w:val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9pt;margin-top:145.05pt;height:321.45pt;width:518.4pt;z-index:-1404165120;mso-width-relative:page;mso-height-relative:page;" fillcolor="#FFFFFF [3201]" filled="t" stroked="f" coordsize="21600,21600" o:gfxdata="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G&#10;oP7G1gAAAAsBAAAPAAAAAAAAAAEAIAAAACIAAABkcnMvZG93bnJldi54bWxQSwECFAAUAAAACACH&#10;TuJAaAlj+18CAACdBAAADgAAAAAAAAABACAAAAAl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 vue、微信小程序 框架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 模板语法, 条件渲染, 列表循环, 父子组件通信等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掌握使用boostrap 框架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 栅格系统, 样式修改, 组件，工具类等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熟练使用原生JS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数组, 数学, 定时器, 时间, 回调, 递归, 闭包函数,深浅拷贝, 原型链等      </w:t>
                      </w:r>
                      <w:r>
                        <w:rPr>
                          <w:rFonts w:hint="eastAsia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熟练使用HTML+CSS: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定位, 背景, 边框, 过渡, 动画, flex 布局等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 jqury 封装方法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jq 效果, 遍历, css 方法, 事件等           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熟练使用vuex 插件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state, getter, mutation, action 运用时段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掌握后端分离流程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前端分离流程准备, 后端目录搭建等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 less 预处理语言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例如：嵌套使用, calc 方法                 </w:t>
                      </w:r>
                      <w:r>
                        <w:rPr>
                          <w:rFonts w:hint="eastAsia"/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 webpack 打包工具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例如: 出入口文件, 插件, loader 配置等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 git 远程仓库具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例如: 下拉, 推送, 添加修改, 提交, 版本回退等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atLeast"/>
                        <w:jc w:val="left"/>
                        <w:textAlignment w:val="auto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6768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1468755</wp:posOffset>
                </wp:positionV>
                <wp:extent cx="6588760" cy="323850"/>
                <wp:effectExtent l="0" t="0" r="0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323850"/>
                          <a:chOff x="5000" y="21466"/>
                          <a:chExt cx="10376" cy="510"/>
                        </a:xfrm>
                      </wpg:grpSpPr>
                      <wps:wsp>
                        <wps:cNvPr id="121" name="矩形 22"/>
                        <wps:cNvSpPr/>
                        <wps:spPr>
                          <a:xfrm>
                            <a:off x="5000" y="21466"/>
                            <a:ext cx="441" cy="44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15pt;margin-top:115.65pt;height:25.5pt;width:518.8pt;z-index:-1404310528;mso-width-relative:page;mso-height-relative:page;" coordorigin="5000,21466" coordsize="10376,510" o:gfxdata="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iX90ftoAAAALAQAADwAA&#10;AAAAAAABACAAAAAiAAAAZHJzL2Rvd25yZXYueG1sUEsBAhQAFAAAAAgAh07iQHDG4eVqAwAAJQgA&#10;AA4AAAAAAAAAAQAgAAAAKQEAAGRycy9lMm9Eb2MueG1sUEsFBgAAAAAGAAYAWQEAAAUHAAAAAA==&#10;">
                <o:lock v:ext="edit" aspectratio="f"/>
                <v:roundrect id="矩形 22" o:spid="_x0000_s1026" o:spt="2" style="position:absolute;left:5000;top:21466;height:443;width:441;v-text-anchor:middle;" fillcolor="#254061 [1604]" filled="t" stroked="f" coordsize="21600,21600" arcsize="0.166666666666667" o:gfxdata="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EOI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HYn0wcEAAADc&#10;AAAADwAAAGRycy9kb3ducmV2LnhtbEWPS28CMQyE75X4D5GReqkgC2oL2hJQKUXQQw88JK5m42ZX&#10;3TirTXj9e3yo1JutGc98nsyuvlZnamMV2MCgn4EiLoKt2BnY75a9MaiYkC3WgcnAjSLMpp2HCeY2&#10;XHhD521ySkI45migTKnJtY5FSR5jPzTEov2E1mOStXXatniRcF/rYZa9ao8VS0OJDX2UVPxuT97A&#10;4v3zybn5y/PtePhax2a++sbRypjH7iB7A5Xomv7Nf9drK/hDwZdnZAI9v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Yn0&#10;wcEAAADcAAAADwAAAAAAAAABACAAAAAiAAAAZHJzL2Rvd25yZXYueG1sUEsBAhQAFAAAAAgAh07i&#10;QDMvBZ47AAAAOQAAABAAAAAAAAAAAQAgAAAAEAEAAGRycy9zaGFwZXhtbC54bWxQSwUGAAAAAAYA&#10;BgBbAQAAug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01152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849630</wp:posOffset>
                </wp:positionV>
                <wp:extent cx="114300" cy="113665"/>
                <wp:effectExtent l="4445" t="4445" r="14605" b="15240"/>
                <wp:wrapNone/>
                <wp:docPr id="17" name="任意多边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300" cy="1136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7" y="113"/>
                            </a:cxn>
                            <a:cxn ang="0">
                              <a:pos x="0" y="57"/>
                            </a:cxn>
                            <a:cxn ang="0">
                              <a:pos x="57" y="0"/>
                            </a:cxn>
                            <a:cxn ang="0">
                              <a:pos x="113" y="57"/>
                            </a:cxn>
                            <a:cxn ang="0">
                              <a:pos x="57" y="113"/>
                            </a:cxn>
                            <a:cxn ang="0">
                              <a:pos x="57" y="20"/>
                            </a:cxn>
                            <a:cxn ang="0">
                              <a:pos x="28" y="49"/>
                            </a:cxn>
                            <a:cxn ang="0">
                              <a:pos x="57" y="94"/>
                            </a:cxn>
                            <a:cxn ang="0">
                              <a:pos x="85" y="49"/>
                            </a:cxn>
                            <a:cxn ang="0">
                              <a:pos x="57" y="20"/>
                            </a:cxn>
                            <a:cxn ang="0">
                              <a:pos x="40" y="49"/>
                            </a:cxn>
                            <a:cxn ang="0">
                              <a:pos x="57" y="31"/>
                            </a:cxn>
                            <a:cxn ang="0">
                              <a:pos x="74" y="49"/>
                            </a:cxn>
                            <a:cxn ang="0">
                              <a:pos x="57" y="66"/>
                            </a:cxn>
                            <a:cxn ang="0">
                              <a:pos x="40" y="49"/>
                            </a:cxn>
                            <a:cxn ang="0">
                              <a:pos x="40" y="49"/>
                            </a:cxn>
                            <a:cxn ang="0">
                              <a:pos x="40" y="49"/>
                            </a:cxn>
                          </a:cxnLst>
                          <a:pathLst>
                            <a:path w="113" h="113">
                              <a:moveTo>
                                <a:pt x="57" y="113"/>
                              </a:moveTo>
                              <a:cubicBezTo>
                                <a:pt x="25" y="113"/>
                                <a:pt x="0" y="88"/>
                                <a:pt x="0" y="57"/>
                              </a:cubicBezTo>
                              <a:cubicBezTo>
                                <a:pt x="0" y="25"/>
                                <a:pt x="25" y="0"/>
                                <a:pt x="57" y="0"/>
                              </a:cubicBezTo>
                              <a:cubicBezTo>
                                <a:pt x="88" y="0"/>
                                <a:pt x="113" y="25"/>
                                <a:pt x="113" y="57"/>
                              </a:cubicBezTo>
                              <a:cubicBezTo>
                                <a:pt x="113" y="88"/>
                                <a:pt x="88" y="113"/>
                                <a:pt x="57" y="113"/>
                              </a:cubicBezTo>
                              <a:close/>
                              <a:moveTo>
                                <a:pt x="57" y="20"/>
                              </a:moveTo>
                              <a:cubicBezTo>
                                <a:pt x="41" y="20"/>
                                <a:pt x="28" y="33"/>
                                <a:pt x="28" y="49"/>
                              </a:cubicBezTo>
                              <a:cubicBezTo>
                                <a:pt x="28" y="65"/>
                                <a:pt x="57" y="94"/>
                                <a:pt x="57" y="94"/>
                              </a:cubicBezTo>
                              <a:cubicBezTo>
                                <a:pt x="57" y="94"/>
                                <a:pt x="85" y="65"/>
                                <a:pt x="85" y="49"/>
                              </a:cubicBezTo>
                              <a:cubicBezTo>
                                <a:pt x="85" y="33"/>
                                <a:pt x="72" y="20"/>
                                <a:pt x="57" y="20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39"/>
                                <a:pt x="47" y="31"/>
                                <a:pt x="57" y="31"/>
                              </a:cubicBezTo>
                              <a:cubicBezTo>
                                <a:pt x="66" y="31"/>
                                <a:pt x="74" y="39"/>
                                <a:pt x="74" y="49"/>
                              </a:cubicBezTo>
                              <a:cubicBezTo>
                                <a:pt x="74" y="58"/>
                                <a:pt x="66" y="66"/>
                                <a:pt x="57" y="66"/>
                              </a:cubicBezTo>
                              <a:cubicBezTo>
                                <a:pt x="47" y="66"/>
                                <a:pt x="40" y="58"/>
                                <a:pt x="40" y="49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-44.4pt;margin-top:66.9pt;height:8.95pt;width:9pt;z-index:-1404166144;mso-width-relative:page;mso-height-relative:page;" fillcolor="#FFFFFF [3212]" filled="t" stroked="t" coordsize="113,113" o:gfxdata="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G9QMRvZAAAACwEAAA8AAAAAAAAAAQAgAAAAIgAAAGRycy9kb3ducmV2Lnht&#10;bFBLAQIUABQAAAAIAIdO4kDJ41pZhwMAALAMAAAOAAAAAAAAAAEAIAAAACgBAABkcnMvZTJvRG9j&#10;LnhtbFBLBQYAAAAABgAGAFkBAAAhBwAAAAA=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<v:path o:connectlocs="57,113;0,57;57,0;113,57;57,113;57,20;28,49;57,94;85,49;57,20;40,49;57,31;74,49;57,66;40,49;40,49;40,49" o:connectangles="0,0,0,0,0,0,0,0,0,0,0,0,0,0,0,0,0"/>
                <v:fill on="t" focussize="0,0"/>
                <v:stroke color="#376092 [2404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0012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379095</wp:posOffset>
                </wp:positionV>
                <wp:extent cx="4246245" cy="716915"/>
                <wp:effectExtent l="0" t="0" r="0" b="0"/>
                <wp:wrapNone/>
                <wp:docPr id="78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0545" y="1293495"/>
                          <a:ext cx="4246245" cy="716915"/>
                          <a:chOff x="1273" y="2171"/>
                          <a:chExt cx="6687" cy="1129"/>
                        </a:xfrm>
                      </wpg:grpSpPr>
                      <wps:wsp>
                        <wps:cNvPr id="98" name="文本框 87"/>
                        <wps:cNvSpPr txBox="1"/>
                        <wps:spPr>
                          <a:xfrm>
                            <a:off x="1291" y="2171"/>
                            <a:ext cx="6669" cy="1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出生年日：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1998-06-25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189-2661-8411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当前位置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广州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xiuer_csdn@163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254061" w:themeColor="accent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31859C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03" name="组合 21"/>
                        <wpg:cNvGrpSpPr/>
                        <wpg:grpSpPr>
                          <a:xfrm rot="0">
                            <a:off x="1273" y="2319"/>
                            <a:ext cx="3449" cy="811"/>
                            <a:chOff x="1391" y="1799"/>
                            <a:chExt cx="3449" cy="811"/>
                          </a:xfrm>
                          <a:solidFill>
                            <a:srgbClr val="1F4E79"/>
                          </a:solidFill>
                        </wpg:grpSpPr>
                        <wps:wsp>
                          <wps:cNvPr id="105" name="圆角矩形 1"/>
                          <wps:cNvSpPr/>
                          <wps:spPr>
                            <a:xfrm>
                              <a:off x="1391" y="1799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圆角矩形 6"/>
                          <wps:cNvSpPr/>
                          <wps:spPr>
                            <a:xfrm>
                              <a:off x="1391" y="2351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圆角矩形 16"/>
                          <wps:cNvSpPr/>
                          <wps:spPr>
                            <a:xfrm>
                              <a:off x="4566" y="1799"/>
                              <a:ext cx="259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1" name="圆角矩形 20"/>
                          <wps:cNvSpPr/>
                          <wps:spPr>
                            <a:xfrm>
                              <a:off x="4580" y="2351"/>
                              <a:ext cx="260" cy="25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3" name="组合 15"/>
                        <wpg:cNvGrpSpPr/>
                        <wpg:grpSpPr>
                          <a:xfrm>
                            <a:off x="1317" y="2366"/>
                            <a:ext cx="3361" cy="692"/>
                            <a:chOff x="1317" y="2366"/>
                            <a:chExt cx="3361" cy="692"/>
                          </a:xfrm>
                        </wpg:grpSpPr>
                        <wpg:grpSp>
                          <wpg:cNvPr id="137" name="组合 26"/>
                          <wpg:cNvGrpSpPr/>
                          <wpg:grpSpPr>
                            <a:xfrm rot="0">
                              <a:off x="4501" y="2371"/>
                              <a:ext cx="177" cy="687"/>
                              <a:chOff x="4493" y="2058"/>
                              <a:chExt cx="177" cy="687"/>
                            </a:xfrm>
                          </wpg:grpSpPr>
                          <wps:wsp>
                            <wps:cNvPr id="151" name="任意多边形 20"/>
                            <wps:cNvSpPr>
                              <a:spLocks noChangeAspect="1"/>
                            </wps:cNvSpPr>
                            <wps:spPr>
                              <a:xfrm>
                                <a:off x="4493" y="2058"/>
                                <a:ext cx="154" cy="1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6"/>
                                  </a:cxn>
                                  <a:cxn ang="0">
                                    <a:pos x="36" y="44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16" y="4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44" y="36"/>
                                  </a:cxn>
                                </a:cxnLst>
                                <a:pathLst>
                                  <a:path w="60" h="60">
                                    <a:moveTo>
                                      <a:pt x="44" y="36"/>
                                    </a:moveTo>
                                    <a:cubicBezTo>
                                      <a:pt x="40" y="40"/>
                                      <a:pt x="40" y="44"/>
                                      <a:pt x="36" y="44"/>
                                    </a:cubicBezTo>
                                    <a:cubicBezTo>
                                      <a:pt x="32" y="44"/>
                                      <a:pt x="28" y="40"/>
                                      <a:pt x="24" y="36"/>
                                    </a:cubicBezTo>
                                    <a:cubicBezTo>
                                      <a:pt x="20" y="32"/>
                                      <a:pt x="16" y="28"/>
                                      <a:pt x="16" y="24"/>
                                    </a:cubicBezTo>
                                    <a:cubicBezTo>
                                      <a:pt x="16" y="20"/>
                                      <a:pt x="20" y="20"/>
                                      <a:pt x="24" y="16"/>
                                    </a:cubicBezTo>
                                    <a:cubicBezTo>
                                      <a:pt x="28" y="12"/>
                                      <a:pt x="16" y="0"/>
                                      <a:pt x="12" y="0"/>
                                    </a:cubicBezTo>
                                    <a:cubicBezTo>
                                      <a:pt x="8" y="0"/>
                                      <a:pt x="0" y="12"/>
                                      <a:pt x="0" y="12"/>
                                    </a:cubicBezTo>
                                    <a:cubicBezTo>
                                      <a:pt x="0" y="20"/>
                                      <a:pt x="8" y="36"/>
                                      <a:pt x="16" y="44"/>
                                    </a:cubicBezTo>
                                    <a:cubicBezTo>
                                      <a:pt x="24" y="52"/>
                                      <a:pt x="40" y="60"/>
                                      <a:pt x="48" y="60"/>
                                    </a:cubicBezTo>
                                    <a:cubicBezTo>
                                      <a:pt x="48" y="60"/>
                                      <a:pt x="60" y="52"/>
                                      <a:pt x="60" y="48"/>
                                    </a:cubicBezTo>
                                    <a:cubicBezTo>
                                      <a:pt x="60" y="44"/>
                                      <a:pt x="48" y="32"/>
                                      <a:pt x="44" y="3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2" name="任意多边形 2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493" y="2623"/>
                                <a:ext cx="177" cy="12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55239615"/>
                                  </a:cxn>
                                  <a:cxn ang="0">
                                    <a:pos x="70554995" y="91800084"/>
                                  </a:cxn>
                                  <a:cxn ang="0">
                                    <a:pos x="113338490" y="126878200"/>
                                  </a:cxn>
                                  <a:cxn ang="0">
                                    <a:pos x="156121986" y="91800084"/>
                                  </a:cxn>
                                  <a:cxn ang="0">
                                    <a:pos x="226676981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226676981" y="35824128"/>
                                  </a:cxn>
                                  <a:cxn ang="0">
                                    <a:pos x="226676981" y="141059338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35824128"/>
                                  </a:cxn>
                                  <a:cxn ang="0">
                                    <a:pos x="63800117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0" y="21643852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226676981" y="0"/>
                                  </a:cxn>
                                  <a:cxn ang="0">
                                    <a:pos x="226676981" y="21643852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</a:cxnLst>
                                <a:pathLst>
                                  <a:path w="302" h="208">
                                    <a:moveTo>
                                      <a:pt x="0" y="208"/>
                                    </a:moveTo>
                                    <a:lnTo>
                                      <a:pt x="94" y="123"/>
                                    </a:lnTo>
                                    <a:lnTo>
                                      <a:pt x="151" y="170"/>
                                    </a:lnTo>
                                    <a:lnTo>
                                      <a:pt x="208" y="123"/>
                                    </a:lnTo>
                                    <a:lnTo>
                                      <a:pt x="302" y="208"/>
                                    </a:lnTo>
                                    <a:lnTo>
                                      <a:pt x="0" y="208"/>
                                    </a:lnTo>
                                    <a:moveTo>
                                      <a:pt x="217" y="114"/>
                                    </a:moveTo>
                                    <a:lnTo>
                                      <a:pt x="302" y="48"/>
                                    </a:lnTo>
                                    <a:lnTo>
                                      <a:pt x="302" y="189"/>
                                    </a:lnTo>
                                    <a:lnTo>
                                      <a:pt x="217" y="114"/>
                                    </a:lnTo>
                                    <a:moveTo>
                                      <a:pt x="0" y="189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0" y="189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0" y="2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02" y="0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151" y="152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151" y="152"/>
                                    </a:ln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55" name="任意多边形 11"/>
                          <wps:cNvSpPr>
                            <a:spLocks noChangeAspect="1"/>
                          </wps:cNvSpPr>
                          <wps:spPr>
                            <a:xfrm>
                              <a:off x="1317" y="2366"/>
                              <a:ext cx="168" cy="1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7633" y="0"/>
                                </a:cxn>
                                <a:cxn ang="0">
                                  <a:pos x="0" y="108266"/>
                                </a:cxn>
                                <a:cxn ang="0">
                                  <a:pos x="107633" y="215900"/>
                                </a:cxn>
                                <a:cxn ang="0">
                                  <a:pos x="215900" y="108266"/>
                                </a:cxn>
                                <a:cxn ang="0">
                                  <a:pos x="107633" y="0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5195" y="108266"/>
                                </a:cxn>
                                <a:cxn ang="0">
                                  <a:pos x="107633" y="15828"/>
                                </a:cxn>
                                <a:cxn ang="0">
                                  <a:pos x="200071" y="108266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07633" y="108266"/>
                                </a:cxn>
                                <a:cxn ang="0">
                                  <a:pos x="107633" y="54449"/>
                                </a:cxn>
                                <a:cxn ang="0">
                                  <a:pos x="100035" y="46219"/>
                                </a:cxn>
                                <a:cxn ang="0">
                                  <a:pos x="92438" y="54449"/>
                                </a:cxn>
                                <a:cxn ang="0">
                                  <a:pos x="92438" y="115864"/>
                                </a:cxn>
                                <a:cxn ang="0">
                                  <a:pos x="100035" y="123461"/>
                                </a:cxn>
                                <a:cxn ang="0">
                                  <a:pos x="146254" y="123461"/>
                                </a:cxn>
                                <a:cxn ang="0">
                                  <a:pos x="153852" y="11586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</a:cxnLst>
                              <a:pathLst>
                                <a:path w="341" h="341">
                                  <a:moveTo>
                                    <a:pt x="170" y="0"/>
                                  </a:moveTo>
                                  <a:cubicBezTo>
                                    <a:pt x="76" y="0"/>
                                    <a:pt x="0" y="77"/>
                                    <a:pt x="0" y="171"/>
                                  </a:cubicBezTo>
                                  <a:cubicBezTo>
                                    <a:pt x="0" y="265"/>
                                    <a:pt x="76" y="341"/>
                                    <a:pt x="170" y="341"/>
                                  </a:cubicBezTo>
                                  <a:cubicBezTo>
                                    <a:pt x="264" y="341"/>
                                    <a:pt x="341" y="265"/>
                                    <a:pt x="341" y="171"/>
                                  </a:cubicBezTo>
                                  <a:cubicBezTo>
                                    <a:pt x="341" y="77"/>
                                    <a:pt x="264" y="0"/>
                                    <a:pt x="170" y="0"/>
                                  </a:cubicBezTo>
                                  <a:close/>
                                  <a:moveTo>
                                    <a:pt x="170" y="317"/>
                                  </a:moveTo>
                                  <a:cubicBezTo>
                                    <a:pt x="90" y="317"/>
                                    <a:pt x="24" y="251"/>
                                    <a:pt x="24" y="171"/>
                                  </a:cubicBezTo>
                                  <a:cubicBezTo>
                                    <a:pt x="24" y="90"/>
                                    <a:pt x="90" y="25"/>
                                    <a:pt x="170" y="25"/>
                                  </a:cubicBezTo>
                                  <a:cubicBezTo>
                                    <a:pt x="251" y="25"/>
                                    <a:pt x="316" y="90"/>
                                    <a:pt x="316" y="171"/>
                                  </a:cubicBezTo>
                                  <a:cubicBezTo>
                                    <a:pt x="316" y="251"/>
                                    <a:pt x="251" y="317"/>
                                    <a:pt x="170" y="317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170" y="171"/>
                                    <a:pt x="170" y="171"/>
                                    <a:pt x="170" y="171"/>
                                  </a:cubicBezTo>
                                  <a:cubicBezTo>
                                    <a:pt x="170" y="86"/>
                                    <a:pt x="170" y="86"/>
                                    <a:pt x="170" y="86"/>
                                  </a:cubicBezTo>
                                  <a:cubicBezTo>
                                    <a:pt x="170" y="79"/>
                                    <a:pt x="165" y="73"/>
                                    <a:pt x="158" y="73"/>
                                  </a:cubicBezTo>
                                  <a:cubicBezTo>
                                    <a:pt x="151" y="73"/>
                                    <a:pt x="146" y="79"/>
                                    <a:pt x="146" y="86"/>
                                  </a:cubicBezTo>
                                  <a:cubicBezTo>
                                    <a:pt x="146" y="183"/>
                                    <a:pt x="146" y="183"/>
                                    <a:pt x="146" y="183"/>
                                  </a:cubicBezTo>
                                  <a:cubicBezTo>
                                    <a:pt x="146" y="190"/>
                                    <a:pt x="151" y="195"/>
                                    <a:pt x="158" y="195"/>
                                  </a:cubicBezTo>
                                  <a:cubicBezTo>
                                    <a:pt x="231" y="195"/>
                                    <a:pt x="231" y="195"/>
                                    <a:pt x="231" y="195"/>
                                  </a:cubicBezTo>
                                  <a:cubicBezTo>
                                    <a:pt x="238" y="195"/>
                                    <a:pt x="243" y="190"/>
                                    <a:pt x="243" y="183"/>
                                  </a:cubicBezTo>
                                  <a:cubicBezTo>
                                    <a:pt x="243" y="176"/>
                                    <a:pt x="238" y="171"/>
                                    <a:pt x="231" y="171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231" y="171"/>
                                    <a:pt x="231" y="171"/>
                                    <a:pt x="231" y="17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46.65pt;margin-top:29.85pt;height:56.45pt;width:334.35pt;z-index:-1404167168;mso-width-relative:page;mso-height-relative:page;" coordorigin="1273,2171" coordsize="6687,1129" o:gfxdata="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">
                <o:lock v:ext="edit" aspectratio="f"/>
                <v:shape id="文本框 87" o:spid="_x0000_s1026" o:spt="202" type="#_x0000_t202" style="position:absolute;left:1291;top:2171;height:1129;width:6669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出生年日：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1998-06-25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189-2661-8411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当前位置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广州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xiuer_csdn@163</w:t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254061" w:themeColor="accent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31859C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21" o:spid="_x0000_s1026" o:spt="203" style="position:absolute;left:1273;top:2319;height:811;width:3449;" coordorigin="1391,1799" coordsize="3449,811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1" o:spid="_x0000_s1026" o:spt="2" style="position:absolute;left:1391;top:1799;height:259;width:259;v-text-anchor:middle;" fillcolor="#254061 [1604]" filled="t" stroked="f" coordsize="21600,21600" arcsize="0.166666666666667" o:gfxdata="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CmLh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6" o:spid="_x0000_s1026" o:spt="2" style="position:absolute;left:1391;top:2351;height:259;width:259;v-text-anchor:middle;" fillcolor="#254061 [1604]" filled="t" stroked="f" coordsize="21600,21600" arcsize="0.166666666666667" o:gfxdata="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Y/J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16" o:spid="_x0000_s1026" o:spt="2" style="position:absolute;left:4566;top:1799;height:259;width:259;v-text-anchor:middle;" fillcolor="#254061 [1604]" filled="t" stroked="f" coordsize="21600,21600" arcsize="0.166666666666667" o:gfxdata="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Sd2E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20" o:spid="_x0000_s1026" o:spt="2" style="position:absolute;left:4580;top:2351;height:259;width:260;v-text-anchor:middle;" fillcolor="#254061 [1604]" filled="t" stroked="f" coordsize="21600,21600" arcsize="0.166666666666667" o:gfxdata="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6PI/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组合 15" o:spid="_x0000_s1026" o:spt="203" style="position:absolute;left:1317;top:2366;height:692;width:3361;" coordorigin="1317,2366" coordsize="3361,692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6" o:spid="_x0000_s1026" o:spt="203" style="position:absolute;left:4501;top:2371;height:687;width:177;" coordorigin="4493,2058" coordsize="177,687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20" o:spid="_x0000_s1026" o:spt="100" style="position:absolute;left:4493;top:2058;height:156;width:154;" fillcolor="#FFFFFF [3212]" filled="t" stroked="f" coordsize="60,60" o:gfxdata="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I5be8AAAA&#10;3AAAAA8AAAAAAAAAAQAgAAAAIgAAAGRycy9kb3ducmV2LnhtbFBLAQIUABQAAAAIAIdO4kAzLwWe&#10;OwAAADkAAAAQAAAAAAAAAAEAIAAAAAsBAABkcnMvc2hhcGV4bWwueG1sUEsFBgAAAAAGAAYAWwEA&#10;ALUDAAAAAA==&#10;" path="m44,36c40,40,40,44,36,44c32,44,28,40,24,36c20,32,16,28,16,24c16,20,20,20,24,16c28,12,16,0,12,0c8,0,0,12,0,12c0,20,8,36,16,44c24,52,40,60,48,60c48,60,60,52,60,48c60,44,48,32,44,36e">
                      <v:path o:connectlocs="44,36;36,44;24,36;16,24;24,16;12,0;0,12;16,44;48,60;60,48;44,36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21" o:spid="_x0000_s1026" o:spt="100" style="position:absolute;left:4493;top:2623;flip:x;height:122;width:177;" fillcolor="#FFFFFF [3212]" filled="t" stroked="f" coordsize="302,208" o:gfxdata="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GanVugAAANw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任意多边形 11" o:spid="_x0000_s1026" o:spt="100" style="position:absolute;left:1317;top:2366;height:168;width:168;" fillcolor="#FFFFFF [3212]" filled="t" stroked="f" coordsize="341,341" o:gfxdata="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J2Dm8AAAA&#10;3AAAAA8AAAAAAAAAAQAgAAAAIgAAAGRycy9kb3ducmV2LnhtbFBLAQIUABQAAAAIAIdO4kAzLwWe&#10;OwAAADkAAAAQAAAAAAAAAAEAIAAAAAsBAABkcnMvc2hhcGV4bWwueG1sUEsFBgAAAAAGAAYAWwEA&#10;ALUD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9603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-2734310</wp:posOffset>
                </wp:positionV>
                <wp:extent cx="2379980" cy="2379980"/>
                <wp:effectExtent l="6350" t="6350" r="13970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379980"/>
                          <a:chOff x="6665" y="-2584"/>
                          <a:chExt cx="4176" cy="4176"/>
                        </a:xfrm>
                      </wpg:grpSpPr>
                      <wps:wsp>
                        <wps:cNvPr id="57" name="椭圆 1"/>
                        <wps:cNvSpPr/>
                        <wps:spPr>
                          <a:xfrm>
                            <a:off x="6835" y="-2378"/>
                            <a:ext cx="3836" cy="383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2"/>
                        <wps:cNvSpPr/>
                        <wps:spPr>
                          <a:xfrm>
                            <a:off x="6665" y="-2584"/>
                            <a:ext cx="4176" cy="41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95pt;margin-top:-215.3pt;height:187.4pt;width:187.4pt;z-index:-1404171264;mso-width-relative:page;mso-height-relative:page;" coordorigin="6665,-2584" coordsize="4176,4176" o:gfxdata="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GIVR1dwAAAAMAQAADwAAAAAAAAAB&#10;ACAAAAAiAAAAZHJzL2Rvd25yZXYueG1sUEsBAhQAFAAAAAgAh07iQLlpMjwpAwAAPAkAAA4AAAAA&#10;AAAAAQAgAAAAKwEAAGRycy9lMm9Eb2MueG1sUEsFBgAAAAAGAAYAWQEAAMYGAAAAAA==&#10;">
                <o:lock v:ext="edit" aspectratio="f"/>
                <v:shape id="椭圆 1" o:spid="_x0000_s1026" o:spt="3" type="#_x0000_t3" style="position:absolute;left:6835;top:-2378;height:3836;width:3836;v-text-anchor:middle;" fillcolor="#254061 [1604]" filled="t" stroked="f" coordsize="21600,21600" o:gfxdata="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ZY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" o:spid="_x0000_s1026" o:spt="3" type="#_x0000_t3" style="position:absolute;left:6665;top:-2584;height:4176;width:4176;v-text-anchor:middle;" filled="f" stroked="t" coordsize="21600,21600" o:gfxdata="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4+Z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54061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1936" behindDoc="0" locked="0" layoutInCell="1" allowOverlap="1">
                <wp:simplePos x="0" y="0"/>
                <wp:positionH relativeFrom="column">
                  <wp:posOffset>-1482090</wp:posOffset>
                </wp:positionH>
                <wp:positionV relativeFrom="paragraph">
                  <wp:posOffset>9629775</wp:posOffset>
                </wp:positionV>
                <wp:extent cx="8053070" cy="199390"/>
                <wp:effectExtent l="0" t="0" r="5080" b="101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070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6.7pt;margin-top:758.25pt;height:15.7pt;width:634.1pt;z-index:-1404175360;v-text-anchor:middle;mso-width-relative:page;mso-height-relative:page;" fillcolor="#254061 [1604]" filled="t" stroked="f" coordsize="21600,21600" o:gfxdata="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/ANp/ZAAAADwEAAA8AAAAAAAAA&#10;AQAgAAAAIgAAAGRycy9kb3ducmV2LnhtbFBLAQIUABQAAAAIAIdO4kBIi0xwggIAAPoEAAAOAAAA&#10;AAAAAAEAIAAAACg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890789888" behindDoc="0" locked="0" layoutInCell="1" allowOverlap="1">
            <wp:simplePos x="0" y="0"/>
            <wp:positionH relativeFrom="column">
              <wp:posOffset>4965065</wp:posOffset>
            </wp:positionH>
            <wp:positionV relativeFrom="paragraph">
              <wp:posOffset>-283845</wp:posOffset>
            </wp:positionV>
            <wp:extent cx="850265" cy="1268095"/>
            <wp:effectExtent l="9525" t="9525" r="16510" b="17780"/>
            <wp:wrapNone/>
            <wp:docPr id="153" name="图片 153" descr="D:\window_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D:\window_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1268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808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-436245</wp:posOffset>
                </wp:positionV>
                <wp:extent cx="1290955" cy="683895"/>
                <wp:effectExtent l="0" t="0" r="0" b="0"/>
                <wp:wrapNone/>
                <wp:docPr id="15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55" cy="68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盘志锋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5.1pt;margin-top:-34.35pt;height:53.85pt;width:101.65pt;z-index:-1404169216;mso-width-relative:page;mso-height-relative:page;" filled="f" stroked="f" coordsize="21600,21600" o:gfxdata="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NZWTdsAAAAKAQAADwAAAAAAAAABACAAAAAiAAAA&#10;ZHJzL2Rvd25yZXYueG1sUEsBAhQAFAAAAAgAh07iQONUNYQ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盘志锋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890793984" behindDoc="1" locked="0" layoutInCell="1" allowOverlap="1">
                <wp:simplePos x="0" y="0"/>
                <wp:positionH relativeFrom="column">
                  <wp:posOffset>-1214120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71" name="剪去单角的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5.6pt;margin-top:-83.25pt;height:876.95pt;width:607.5pt;z-index:-1907489792;v-text-anchor:middle;mso-width-relative:page;mso-height-relative:page;" fillcolor="#FFFFFF [3212]" filled="t" stroked="f" coordsize="7715250,11137265" o:gfxdata="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u3/ua3QAAAA8BAAAPAAAAAAAAAAEAIAAAACIAAABkcnMvZG93&#10;bnJldi54bWxQSwECFAAUAAAACACHTuJAFarSkqYCAAAWBQAADgAAAAAAAAABACAAAAAs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6283325</wp:posOffset>
                </wp:positionV>
                <wp:extent cx="941070" cy="591185"/>
                <wp:effectExtent l="0" t="0" r="0" b="0"/>
                <wp:wrapNone/>
                <wp:docPr id="21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9.4pt;margin-top:494.75pt;height:46.55pt;width:74.1pt;z-index:251668480;mso-width-relative:page;mso-height-relative:page;" filled="f" stroked="f" coordsize="21600,21600" o:gfxdata="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2p6NtwAAAAMAQAADwAAAAAAAAABACAAAAAiAAAA&#10;ZHJzL2Rvd25yZXYueG1sUEsBAhQAFAAAAAgAh07iQNnvhVI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-365760</wp:posOffset>
                </wp:positionV>
                <wp:extent cx="941070" cy="591185"/>
                <wp:effectExtent l="0" t="0" r="0" b="0"/>
                <wp:wrapNone/>
                <wp:docPr id="2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1.1pt;margin-top:-28.8pt;height:46.55pt;width:74.1pt;z-index:251666432;mso-width-relative:page;mso-height-relative:page;" filled="f" stroked="f" coordsize="21600,21600" o:gfxdata="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F8flm2wAAAAoBAAAPAAAAAAAAAAEAIAAAACIAAABk&#10;cnMvZG93bnJldi54bWxQSwECFAAUAAAACACHTuJAuK2EC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6450330</wp:posOffset>
                </wp:positionV>
                <wp:extent cx="163830" cy="146050"/>
                <wp:effectExtent l="0" t="0" r="7620" b="6350"/>
                <wp:wrapNone/>
                <wp:docPr id="19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3.3pt;margin-top:507.9pt;height:11.5pt;width:12.9pt;z-index:251660288;v-text-anchor:middle;mso-width-relative:page;mso-height-relative:page;" fillcolor="#FFFFFF [3212]" filled="t" stroked="f" coordsize="3261356,2766950" o:gfxdata="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608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6399530</wp:posOffset>
                </wp:positionV>
                <wp:extent cx="6674485" cy="333375"/>
                <wp:effectExtent l="0" t="0" r="0" b="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192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75pt;margin-top:503.9pt;height:26.25pt;width:525.55pt;z-index:-1404306432;mso-width-relative:page;mso-height-relative:page;" coordorigin="4865,21451" coordsize="10511,525" o:gfxdata="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s3HEz3AAAAA0BAAAP&#10;AAAAAAAAAAEAIAAAACIAAABkcnMvZG93bnJldi54bWxQSwECFAAUAAAACACHTuJAEig53WoDAAAn&#10;CAAADgAAAAAAAAABACAAAAArAQAAZHJzL2Uyb0RvYy54bWxQSwUGAAAAAAYABgBZAQAABwcAAAAA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GulvErwAAADc&#10;AAAADwAAAGRycy9kb3ducmV2LnhtbEWPzYoCMRCE74LvEFrYm2YUXHQ0iggL6s0fBG/tpJ0EJ51x&#10;klX37c2C4K2bqq6vejp/ukrcqQnWs4J+LwNBXHhtuVRw2P90RyBCRNZYeSYFfxRgPmu3pphr/+At&#10;3XexFCmEQ44KTIx1LmUoDDkMPV8TJ+3iG4cxrU0pdYOPFO4qOciyb+nQciIYrGlpqLjufl3ibuzi&#10;6G7BXhbn4XmNp83KSFTqq9PPJiAiPePH/L5e6VR/PID/Z9IE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pbx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wQ07Jb4AAADc&#10;AAAADwAAAGRycy9kb3ducmV2LnhtbEVPS2sCMRC+F/ofwhS8FM0qVut2o9RHUQ8etEKv0800u3Qz&#10;WTZx1X9vCkJv8/E9J5tdbCVaanzpWEG/l4Agzp0u2Sg4fn50X0H4gKyxckwKruRhNn18yDDV7sx7&#10;ag/BiBjCPkUFRQh1KqXPC7Loe64mjtyPayyGCBsjdYPnGG4rOUiSkbRYcmwosKZFQfnv4WQVLN9X&#10;z8bMX4bX76/txtfz9Q7Ha6U6T/3kDUSgS/gX390bHedPhvD3TLx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07Jb4A&#10;AADcAAAADwAAAAAAAAABACAAAAAiAAAAZHJzL2Rvd25yZXYueG1sUEsBAhQAFAAAAAgAh07iQDMv&#10;BZ47AAAAOQAAABAAAAAAAAAAAQAgAAAADQEAAGRycy9zaGFwZXhtbC54bWxQSwUGAAAAAAYABgBb&#10;AQAAtw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9104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6750685</wp:posOffset>
                </wp:positionV>
                <wp:extent cx="6738620" cy="239395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39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微信小程序-- 仿个顺丰小程序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1个人网站是一款微信小程序项目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2首页为快递类型分类, 时包裹下单的入口； 入口跳转进入包裹信息填写页； 填写页跳转进信息的详情页； 包裹下单完成进入订单的搜索页；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3该项目使用了 weui 等基础库. 细节: 1) 在app.json的usingComponents字段下全局注册基本组件; 2）在app.wxss文件下引入全局样式文件; 3) 可复用模块进行组件化;  4)使用动态减名+"data-"属性减少方法定义; 5) 使用storage+onShow()进行路由间通讯；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531.55pt;height:188.5pt;width:530.6pt;z-index:-1404168192;mso-width-relative:page;mso-height-relative:page;" filled="f" stroked="f" coordsize="21600,21600" o:gfxdata="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zcTaW3AAAAA0BAAAPAAAAAAAAAAEAIAAAACIA&#10;AABkcnMvZG93bnJldi54bWxQSwECFAAUAAAACACHTuJAOGjjwz4CAABr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微信小程序-- 仿个顺丰小程序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1个人网站是一款微信小程序项目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2首页为快递类型分类, 时包裹下单的入口； 入口跳转进入包裹信息填写页； 填写页跳转进信息的详情页； 包裹下单完成进入订单的搜索页；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3该项目使用了 weui 等基础库. 细节: 1) 在app.json的usingComponents字段下全局注册基本组件; 2）在app.wxss文件下引入全局样式文件; 3) 可复用模块进行组件化;  4)使用动态减名+"data-"属性减少方法定义; 5) 使用storage+onShow()进行路由间通讯；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84768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3380105</wp:posOffset>
                </wp:positionV>
                <wp:extent cx="6738620" cy="2436495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43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vue -- 仿个人网站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1个人网站是一款管理个人信息的 PC 端项目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2首页为问候语的交互页; 关于页为个人信息展示页; 作品页为作品的入口页; 联系页为访客与站住的交互页;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3该项目使用了 vue.js、vue-router、vuex 等基础库. 细节: 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65pt;margin-top:266.15pt;height:191.85pt;width:530.6pt;z-index:-1404182528;mso-width-relative:page;mso-height-relative:page;" filled="f" stroked="f" coordsize="21600,21600" o:gfxdata="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SD+9vcAAAACwEAAA8AAAAAAAAAAQAgAAAAIgAA&#10;AGRycy9kb3ducmV2LnhtbFBLAQIUABQAAAAIAIdO4kCgOZw/PQIAAGs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vue -- 仿个人网站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1个人网站是一款管理个人信息的 PC 端项目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2首页为问候语的交互页; 关于页为个人信息展示页; 作品页为作品的入口页; 联系页为访客与站住的交互页;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3该项目使用了 vue.js、vue-router、vuex 等基础库. 细节: 该项目使用了 vue.js、vue-router、vuex、axios 等基础库. 细节: 1) 使用插件进行全局 less 文件配置; 2)使用webpack的require.contex()全局注册基础组件; 3) 可复用模块进行组件化;  4)对axio配置模块, vueCookie模块配置; 全局注册组件模块的进行了插件化封装.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2908935</wp:posOffset>
                </wp:positionV>
                <wp:extent cx="941070" cy="591185"/>
                <wp:effectExtent l="0" t="0" r="0" b="0"/>
                <wp:wrapNone/>
                <wp:docPr id="12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0.85pt;margin-top:229.05pt;height:46.55pt;width:74.1pt;z-index:251659264;mso-width-relative:page;mso-height-relative:page;" filled="f" stroked="f" coordsize="21600,21600" o:gfxdata="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9FXc9wAAAALAQAADwAAAAAAAAABACAAAAAiAAAA&#10;ZHJzL2Rvd25yZXYueG1sUEsBAhQAFAAAAAgAh07iQPTSHVA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881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3024505</wp:posOffset>
                </wp:positionV>
                <wp:extent cx="6674485" cy="333375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74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25pt;margin-top:238.15pt;height:26.25pt;width:525.55pt;z-index:-1404308480;mso-width-relative:page;mso-height-relative:page;" coordorigin="4865,21451" coordsize="10511,525" o:gfxdata="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NGxfRdwAAAALAQAA&#10;DwAAAAAAAAABACAAAAAiAAAAZHJzL2Rvd25yZXYueG1sUEsBAhQAFAAAAAgAh07iQObFOQtrAwAA&#10;IwgAAA4AAAAAAAAAAQAgAAAAKwEAAGRycy9lMm9Eb2MueG1sUEsFBgAAAAAGAAYAWQEAAAgHAAAA&#10;AA==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/V9KjbwAAADb&#10;AAAADwAAAGRycy9kb3ducmV2LnhtbEWPX2vCMBTF3wd+h3CFvc3UoXN0xlKEgeubbgh7uzbXJqy5&#10;qU3U+u3NYLDHw/nz4yyLwbXiQn2wnhVMJxkI4tpry42Cr8/3p1cQISJrbD2TghsFKFajhyXm2l95&#10;S5ddbEQa4ZCjAhNjl0sZakMOw8R3xMk7+t5hTLJvpO7xmsZdK5+z7EU6tJwIBjtaG6p/dmeXuJUt&#10;9+4U7LE8zA8f+F1tjESlHsfT7A1EpCH+h//aG61gMYPf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fSo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OvKFcsAAAADb&#10;AAAADwAAAGRycy9kb3ducmV2LnhtbEWPS2vDMBCE74H+B7GFXkIipzRxcC2HPFqSHnJIUuh1a21l&#10;U2tlLOX176tCIMdhZr5h8tnFNuJEna8dKxgNExDEpdM1GwWfh/fBFIQPyBobx6TgSh5mxUMvx0y7&#10;M+/otA9GRAj7DBVUIbSZlL6syKIfupY4ej+usxii7IzUHZ4j3DbyOUkm0mLNcaHClpYVlb/7o1Ww&#10;mr/1jVmMX67fXx8b3y7WW0zXSj09jpJXEIEu4R6+tTdaQTqG/y/xB8j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8oVy&#10;wAAAANs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3070860</wp:posOffset>
                </wp:positionV>
                <wp:extent cx="163830" cy="146050"/>
                <wp:effectExtent l="0" t="0" r="7620" b="6350"/>
                <wp:wrapNone/>
                <wp:docPr id="76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92" cy="1461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2.75pt;margin-top:241.8pt;height:11.5pt;width:12.9pt;z-index:251658240;v-text-anchor:middle;mso-width-relative:page;mso-height-relative:page;" fillcolor="#FFFFFF [3212]" filled="t" stroked="f" coordsize="3261356,2766950" o:gfxdata="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82720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142240</wp:posOffset>
                </wp:positionV>
                <wp:extent cx="6738620" cy="24834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2483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vue -- 商家管理系统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1商家管理系统是一款管理商品信息的管理平台 PC 端项目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2登录, 注册为应用的基础模块, 针对千万用户进行管理; 类型模块为商品进行分类; 商品信息 模块可为不通类型商品进行增加商品信息                                                                                                     3项目完成了 前后端分离的工作流程, 使用 express 框架创建 web 服务器, 使用 sequelize 操作数据库; 细节 : 1) 使用 express 提供的中间键减少响应客户端请求时减少多次发送 send 命令和; 2) 使crypto,  jsonwebtoken及vue-cookie确保数据安全同时减少用户重新输入密码; 3)使用嵌套路由对main组件进行 复用. 4)使用 nodemailer 模块, 能让项目正式上线；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https://github.com/xiuer2020/compile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65pt;margin-top:11.2pt;height:195.55pt;width:530.6pt;z-index:-1404184576;mso-width-relative:page;mso-height-relative:page;" filled="f" stroked="f" coordsize="21600,21600" o:gfxdata="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Jc/grcAAAACgEAAA8AAAAAAAAAAQAgAAAAIgAA&#10;AGRycy9kb3ducmV2LnhtbFBLAQIUABQAAAAIAIdO4kCIKAxq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vue -- 商家管理系统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1商家管理系统是一款管理商品信息的管理平台 PC 端项目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2登录, 注册为应用的基础模块, 针对千万用户进行管理; 类型模块为商品进行分类; 商品信息 模块可为不通类型商品进行增加商品信息                                                                                                     3项目完成了 前后端分离的工作流程, 使用 express 框架创建 web 服务器, 使用 sequelize 操作数据库; 细节 : 1) 使用 express 提供的中间键减少响应客户端请求时减少多次发送 send 命令和; 2) 使crypto,  jsonwebtoken及vue-cookie确保数据安全同时减少用户重新输入密码; 3)使用嵌套路由对main组件进行 复用. 4)使用 nodemailer 模块, 能让项目正式上线；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https://github.com/xiuer2020/compile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-183515</wp:posOffset>
                </wp:positionV>
                <wp:extent cx="163830" cy="146050"/>
                <wp:effectExtent l="0" t="0" r="7620" b="6350"/>
                <wp:wrapNone/>
                <wp:docPr id="196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2pt;margin-top:-14.45pt;height:11.5pt;width:12.9pt;z-index:251661312;v-text-anchor:middle;mso-width-relative:page;mso-height-relative:page;" fillcolor="#FFFFFF [3212]" filled="t" stroked="f" coordsize="3261356,2766950" o:gfxdata="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5881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-226695</wp:posOffset>
                </wp:positionV>
                <wp:extent cx="6674485" cy="333375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68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-17.85pt;height:26.25pt;width:525.55pt;z-index:-1404308480;mso-width-relative:page;mso-height-relative:page;" coordorigin="4865,21451" coordsize="10511,525" o:gfxdata="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C7ezNA2gAAAAoBAAAP&#10;AAAAAAAAAAEAIAAAACIAAABkcnMvZG93bnJldi54bWxQSwECFAAUAAAACACHTuJAoj0SzmwDAAAj&#10;CAAADgAAAAAAAAABACAAAAApAQAAZHJzL2Uyb0RvYy54bWxQSwUGAAAAAAYABgBZAQAABwcAAAAA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+cvWVbkAAADb&#10;AAAADwAAAGRycy9kb3ducmV2LnhtbEVPS2sCMRC+C/0PYYTeNGuhIluzIkJBvVWl0Nu4md2Ebibb&#10;TXz033cOBY8f33u5uodOXWlIPrKB2bQARVxH67k1cDq+TxagUka22EUmA7+UYFU9jZZY2njjD7oe&#10;cqskhFOJBlzOfal1qh0FTNPYEwvXxCFgFji02g54k/DQ6ZeimOuAnqXBYU8bR/X34RKkd+/Xn+En&#10;+WZ9fj3v8Gu/dRqNeR7PijdQme75If53b62BuYyVL/IDd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L1l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KoUm6rwAAADb&#10;AAAADwAAAGRycy9kb3ducmV2LnhtbEVPyYoCMRC9C/5DKMGLaFoZF1qjjDMjOgcPLuC17JTpxk6l&#10;6WRc/t4cBjw+3j5bPGwpblT7wrGCfi8BQZw5XbBRcDysuhMQPiBrLB2Tgid5WMybjRmm2t15R7d9&#10;MCKGsE9RQR5ClUrps5ws+p6riCN3cbXFEGFtpK7xHsNtKQdJMpIWC44NOVb0lVN23f9ZBd+fPx1j&#10;lsOP5/n0u/HVcr3F8VqpdqufTEEEeoS3+N+90QrGcX38En+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FJu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9603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-2719070</wp:posOffset>
                </wp:positionV>
                <wp:extent cx="2379980" cy="2379980"/>
                <wp:effectExtent l="6350" t="6350" r="13970" b="1397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379980"/>
                          <a:chOff x="7484" y="-4072"/>
                          <a:chExt cx="4176" cy="4176"/>
                        </a:xfrm>
                      </wpg:grpSpPr>
                      <wps:wsp>
                        <wps:cNvPr id="28" name="椭圆 1"/>
                        <wps:cNvSpPr/>
                        <wps:spPr>
                          <a:xfrm>
                            <a:off x="7668" y="-3916"/>
                            <a:ext cx="3835" cy="384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椭圆 2"/>
                        <wps:cNvSpPr/>
                        <wps:spPr>
                          <a:xfrm>
                            <a:off x="7484" y="-4072"/>
                            <a:ext cx="4176" cy="41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7pt;margin-top:-214.1pt;height:187.4pt;width:187.4pt;z-index:-1404171264;mso-width-relative:page;mso-height-relative:page;" coordorigin="7484,-4072" coordsize="4176,4176" o:gfxdata="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BJ7mrTcAAAA&#10;DAEAAA8AAAAAAAAAAQAgAAAAIgAAAGRycy9kb3ducmV2LnhtbFBLAQIUABQAAAAIAIdO4kC0E3c8&#10;NgMAADwJAAAOAAAAAAAAAAEAIAAAACsBAABkcnMvZTJvRG9jLnhtbFBLBQYAAAAABgAGAFkBAADT&#10;BgAAAAA=&#10;">
                <o:lock v:ext="edit" aspectratio="f"/>
                <v:shape id="椭圆 1" o:spid="_x0000_s1026" o:spt="3" type="#_x0000_t3" style="position:absolute;left:7668;top:-3916;height:3844;width:3835;v-text-anchor:middle;" fillcolor="#254061 [1604]" filled="t" stroked="f" coordsize="21600,21600" o:gfxdata="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Q+/r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" o:spid="_x0000_s1026" o:spt="3" type="#_x0000_t3" style="position:absolute;left:7484;top:-4072;height:4176;width:4176;v-text-anchor:middle;" filled="f" stroked="t" coordsize="21600,21600" o:gfxdata="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HbWn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54061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9078886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2244725</wp:posOffset>
                </wp:positionV>
                <wp:extent cx="6721475" cy="9759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97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pt;margin-top:176.75pt;height:76.85pt;width:529.25pt;z-index:-1404178432;mso-width-relative:page;mso-height-relative:page;" filled="f" stroked="f" coordsize="21600,21600" o:gfxdata="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HP6lN0AAAALAQAADwAAAAAAAAABACAAAAAiAAAA&#10;ZHJzL2Rvd25yZXYueG1sUEsBAhQAFAAAAAgAh07iQNZXfE4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1737995</wp:posOffset>
                </wp:positionV>
                <wp:extent cx="941070" cy="5911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136.85pt;height:46.55pt;width:74.1pt;z-index:251684864;mso-width-relative:page;mso-height-relative:page;" filled="f" stroked="f" coordsize="21600,21600" o:gfxdata="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5Fil3AAAAAoBAAAPAAAAAAAAAAEAIAAAACIAAABk&#10;cnMvZG93bnJldi54bWxQSwECFAAUAAAACACHTuJAJmG0QzsCAABl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1903730</wp:posOffset>
                </wp:positionV>
                <wp:extent cx="174625" cy="212090"/>
                <wp:effectExtent l="0" t="0" r="16510" b="16510"/>
                <wp:wrapNone/>
                <wp:docPr id="213" name="任意多边形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4625" cy="2120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3664" y="2092"/>
                            </a:cxn>
                            <a:cxn ang="0">
                              <a:pos x="161657" y="13948"/>
                            </a:cxn>
                            <a:cxn ang="0">
                              <a:pos x="181252" y="42542"/>
                            </a:cxn>
                            <a:cxn ang="0">
                              <a:pos x="187550" y="86480"/>
                            </a:cxn>
                            <a:cxn ang="0">
                              <a:pos x="193149" y="95546"/>
                            </a:cxn>
                            <a:cxn ang="0">
                              <a:pos x="190350" y="112982"/>
                            </a:cxn>
                            <a:cxn ang="0">
                              <a:pos x="181252" y="121351"/>
                            </a:cxn>
                            <a:cxn ang="0">
                              <a:pos x="174954" y="138089"/>
                            </a:cxn>
                            <a:cxn ang="0">
                              <a:pos x="161657" y="150643"/>
                            </a:cxn>
                            <a:cxn ang="0">
                              <a:pos x="156758" y="170171"/>
                            </a:cxn>
                            <a:cxn ang="0">
                              <a:pos x="165856" y="187606"/>
                            </a:cxn>
                            <a:cxn ang="0">
                              <a:pos x="193849" y="199462"/>
                            </a:cxn>
                            <a:cxn ang="0">
                              <a:pos x="224641" y="212016"/>
                            </a:cxn>
                            <a:cxn ang="0">
                              <a:pos x="235838" y="235728"/>
                            </a:cxn>
                            <a:cxn ang="0">
                              <a:pos x="235138" y="262230"/>
                            </a:cxn>
                            <a:cxn ang="0">
                              <a:pos x="223941" y="275481"/>
                            </a:cxn>
                            <a:cxn ang="0">
                              <a:pos x="185451" y="282456"/>
                            </a:cxn>
                            <a:cxn ang="0">
                              <a:pos x="136464" y="286640"/>
                            </a:cxn>
                            <a:cxn ang="0">
                              <a:pos x="97974" y="286640"/>
                            </a:cxn>
                            <a:cxn ang="0">
                              <a:pos x="51086" y="283153"/>
                            </a:cxn>
                            <a:cxn ang="0">
                              <a:pos x="13996" y="277574"/>
                            </a:cxn>
                            <a:cxn ang="0">
                              <a:pos x="1399" y="260138"/>
                            </a:cxn>
                            <a:cxn ang="0">
                              <a:pos x="11197" y="214108"/>
                            </a:cxn>
                            <a:cxn ang="0">
                              <a:pos x="46887" y="198765"/>
                            </a:cxn>
                            <a:cxn ang="0">
                              <a:pos x="74180" y="184119"/>
                            </a:cxn>
                            <a:cxn ang="0">
                              <a:pos x="79779" y="170171"/>
                            </a:cxn>
                            <a:cxn ang="0">
                              <a:pos x="74880" y="151340"/>
                            </a:cxn>
                            <a:cxn ang="0">
                              <a:pos x="62283" y="138089"/>
                            </a:cxn>
                            <a:cxn ang="0">
                              <a:pos x="55985" y="121351"/>
                            </a:cxn>
                            <a:cxn ang="0">
                              <a:pos x="48287" y="115772"/>
                            </a:cxn>
                            <a:cxn ang="0">
                              <a:pos x="43388" y="99033"/>
                            </a:cxn>
                            <a:cxn ang="0">
                              <a:pos x="48987" y="86480"/>
                            </a:cxn>
                            <a:cxn ang="0">
                              <a:pos x="53885" y="44635"/>
                            </a:cxn>
                            <a:cxn ang="0">
                              <a:pos x="75580" y="12553"/>
                            </a:cxn>
                            <a:cxn ang="0">
                              <a:pos x="103572" y="697"/>
                            </a:cxn>
                            <a:cxn ang="0">
                              <a:pos x="116869" y="0"/>
                            </a:cxn>
                          </a:cxnLst>
                          <a:pathLst>
                            <a:path w="338" h="412">
                              <a:moveTo>
                                <a:pt x="167" y="0"/>
                              </a:moveTo>
                              <a:cubicBezTo>
                                <a:pt x="175" y="0"/>
                                <a:pt x="183" y="1"/>
                                <a:pt x="191" y="3"/>
                              </a:cubicBezTo>
                              <a:cubicBezTo>
                                <a:pt x="199" y="4"/>
                                <a:pt x="206" y="7"/>
                                <a:pt x="213" y="10"/>
                              </a:cubicBezTo>
                              <a:cubicBezTo>
                                <a:pt x="220" y="13"/>
                                <a:pt x="226" y="16"/>
                                <a:pt x="231" y="20"/>
                              </a:cubicBezTo>
                              <a:cubicBezTo>
                                <a:pt x="237" y="24"/>
                                <a:pt x="241" y="28"/>
                                <a:pt x="244" y="32"/>
                              </a:cubicBezTo>
                              <a:cubicBezTo>
                                <a:pt x="251" y="40"/>
                                <a:pt x="256" y="50"/>
                                <a:pt x="259" y="61"/>
                              </a:cubicBezTo>
                              <a:cubicBezTo>
                                <a:pt x="263" y="71"/>
                                <a:pt x="265" y="81"/>
                                <a:pt x="266" y="91"/>
                              </a:cubicBezTo>
                              <a:cubicBezTo>
                                <a:pt x="268" y="102"/>
                                <a:pt x="268" y="113"/>
                                <a:pt x="268" y="124"/>
                              </a:cubicBezTo>
                              <a:cubicBezTo>
                                <a:pt x="270" y="126"/>
                                <a:pt x="272" y="127"/>
                                <a:pt x="273" y="130"/>
                              </a:cubicBezTo>
                              <a:cubicBezTo>
                                <a:pt x="274" y="131"/>
                                <a:pt x="275" y="134"/>
                                <a:pt x="276" y="137"/>
                              </a:cubicBezTo>
                              <a:cubicBezTo>
                                <a:pt x="276" y="140"/>
                                <a:pt x="276" y="144"/>
                                <a:pt x="276" y="148"/>
                              </a:cubicBezTo>
                              <a:cubicBezTo>
                                <a:pt x="275" y="154"/>
                                <a:pt x="274" y="158"/>
                                <a:pt x="272" y="162"/>
                              </a:cubicBezTo>
                              <a:cubicBezTo>
                                <a:pt x="271" y="165"/>
                                <a:pt x="269" y="168"/>
                                <a:pt x="266" y="170"/>
                              </a:cubicBezTo>
                              <a:cubicBezTo>
                                <a:pt x="264" y="172"/>
                                <a:pt x="261" y="174"/>
                                <a:pt x="259" y="174"/>
                              </a:cubicBezTo>
                              <a:cubicBezTo>
                                <a:pt x="257" y="179"/>
                                <a:pt x="256" y="183"/>
                                <a:pt x="254" y="188"/>
                              </a:cubicBezTo>
                              <a:cubicBezTo>
                                <a:pt x="253" y="191"/>
                                <a:pt x="252" y="195"/>
                                <a:pt x="250" y="198"/>
                              </a:cubicBezTo>
                              <a:cubicBezTo>
                                <a:pt x="248" y="201"/>
                                <a:pt x="246" y="204"/>
                                <a:pt x="244" y="206"/>
                              </a:cubicBezTo>
                              <a:cubicBezTo>
                                <a:pt x="239" y="210"/>
                                <a:pt x="234" y="214"/>
                                <a:pt x="231" y="216"/>
                              </a:cubicBezTo>
                              <a:cubicBezTo>
                                <a:pt x="228" y="219"/>
                                <a:pt x="226" y="224"/>
                                <a:pt x="224" y="231"/>
                              </a:cubicBezTo>
                              <a:cubicBezTo>
                                <a:pt x="224" y="235"/>
                                <a:pt x="223" y="239"/>
                                <a:pt x="224" y="244"/>
                              </a:cubicBezTo>
                              <a:cubicBezTo>
                                <a:pt x="224" y="248"/>
                                <a:pt x="225" y="252"/>
                                <a:pt x="227" y="256"/>
                              </a:cubicBezTo>
                              <a:cubicBezTo>
                                <a:pt x="229" y="261"/>
                                <a:pt x="232" y="265"/>
                                <a:pt x="237" y="269"/>
                              </a:cubicBezTo>
                              <a:cubicBezTo>
                                <a:pt x="241" y="272"/>
                                <a:pt x="247" y="276"/>
                                <a:pt x="254" y="279"/>
                              </a:cubicBezTo>
                              <a:cubicBezTo>
                                <a:pt x="261" y="282"/>
                                <a:pt x="269" y="284"/>
                                <a:pt x="277" y="286"/>
                              </a:cubicBezTo>
                              <a:cubicBezTo>
                                <a:pt x="285" y="288"/>
                                <a:pt x="293" y="291"/>
                                <a:pt x="301" y="294"/>
                              </a:cubicBezTo>
                              <a:cubicBezTo>
                                <a:pt x="308" y="297"/>
                                <a:pt x="315" y="300"/>
                                <a:pt x="321" y="304"/>
                              </a:cubicBezTo>
                              <a:cubicBezTo>
                                <a:pt x="327" y="309"/>
                                <a:pt x="331" y="315"/>
                                <a:pt x="333" y="322"/>
                              </a:cubicBezTo>
                              <a:cubicBezTo>
                                <a:pt x="335" y="326"/>
                                <a:pt x="336" y="332"/>
                                <a:pt x="337" y="338"/>
                              </a:cubicBezTo>
                              <a:cubicBezTo>
                                <a:pt x="337" y="345"/>
                                <a:pt x="338" y="351"/>
                                <a:pt x="338" y="358"/>
                              </a:cubicBezTo>
                              <a:cubicBezTo>
                                <a:pt x="338" y="364"/>
                                <a:pt x="337" y="370"/>
                                <a:pt x="336" y="376"/>
                              </a:cubicBezTo>
                              <a:cubicBezTo>
                                <a:pt x="335" y="382"/>
                                <a:pt x="334" y="386"/>
                                <a:pt x="332" y="389"/>
                              </a:cubicBezTo>
                              <a:cubicBezTo>
                                <a:pt x="330" y="391"/>
                                <a:pt x="327" y="393"/>
                                <a:pt x="320" y="395"/>
                              </a:cubicBezTo>
                              <a:cubicBezTo>
                                <a:pt x="314" y="397"/>
                                <a:pt x="306" y="399"/>
                                <a:pt x="296" y="401"/>
                              </a:cubicBezTo>
                              <a:cubicBezTo>
                                <a:pt x="287" y="402"/>
                                <a:pt x="276" y="404"/>
                                <a:pt x="265" y="405"/>
                              </a:cubicBezTo>
                              <a:cubicBezTo>
                                <a:pt x="253" y="407"/>
                                <a:pt x="241" y="408"/>
                                <a:pt x="229" y="409"/>
                              </a:cubicBezTo>
                              <a:cubicBezTo>
                                <a:pt x="218" y="410"/>
                                <a:pt x="206" y="411"/>
                                <a:pt x="195" y="411"/>
                              </a:cubicBezTo>
                              <a:cubicBezTo>
                                <a:pt x="185" y="412"/>
                                <a:pt x="175" y="412"/>
                                <a:pt x="167" y="412"/>
                              </a:cubicBezTo>
                              <a:cubicBezTo>
                                <a:pt x="159" y="412"/>
                                <a:pt x="150" y="412"/>
                                <a:pt x="140" y="411"/>
                              </a:cubicBezTo>
                              <a:cubicBezTo>
                                <a:pt x="129" y="411"/>
                                <a:pt x="118" y="410"/>
                                <a:pt x="107" y="409"/>
                              </a:cubicBezTo>
                              <a:cubicBezTo>
                                <a:pt x="96" y="408"/>
                                <a:pt x="84" y="407"/>
                                <a:pt x="73" y="406"/>
                              </a:cubicBezTo>
                              <a:cubicBezTo>
                                <a:pt x="62" y="404"/>
                                <a:pt x="52" y="403"/>
                                <a:pt x="43" y="402"/>
                              </a:cubicBezTo>
                              <a:cubicBezTo>
                                <a:pt x="34" y="400"/>
                                <a:pt x="26" y="399"/>
                                <a:pt x="20" y="398"/>
                              </a:cubicBezTo>
                              <a:cubicBezTo>
                                <a:pt x="14" y="396"/>
                                <a:pt x="10" y="395"/>
                                <a:pt x="8" y="394"/>
                              </a:cubicBezTo>
                              <a:cubicBezTo>
                                <a:pt x="5" y="391"/>
                                <a:pt x="3" y="385"/>
                                <a:pt x="2" y="373"/>
                              </a:cubicBezTo>
                              <a:cubicBezTo>
                                <a:pt x="0" y="362"/>
                                <a:pt x="1" y="348"/>
                                <a:pt x="4" y="330"/>
                              </a:cubicBezTo>
                              <a:cubicBezTo>
                                <a:pt x="5" y="320"/>
                                <a:pt x="9" y="312"/>
                                <a:pt x="16" y="307"/>
                              </a:cubicBezTo>
                              <a:cubicBezTo>
                                <a:pt x="23" y="301"/>
                                <a:pt x="30" y="297"/>
                                <a:pt x="39" y="294"/>
                              </a:cubicBezTo>
                              <a:cubicBezTo>
                                <a:pt x="48" y="291"/>
                                <a:pt x="57" y="288"/>
                                <a:pt x="67" y="285"/>
                              </a:cubicBezTo>
                              <a:cubicBezTo>
                                <a:pt x="77" y="283"/>
                                <a:pt x="85" y="279"/>
                                <a:pt x="92" y="275"/>
                              </a:cubicBezTo>
                              <a:cubicBezTo>
                                <a:pt x="98" y="271"/>
                                <a:pt x="103" y="268"/>
                                <a:pt x="106" y="264"/>
                              </a:cubicBezTo>
                              <a:cubicBezTo>
                                <a:pt x="109" y="261"/>
                                <a:pt x="111" y="258"/>
                                <a:pt x="112" y="255"/>
                              </a:cubicBezTo>
                              <a:cubicBezTo>
                                <a:pt x="114" y="251"/>
                                <a:pt x="114" y="248"/>
                                <a:pt x="114" y="244"/>
                              </a:cubicBezTo>
                              <a:cubicBezTo>
                                <a:pt x="114" y="241"/>
                                <a:pt x="114" y="237"/>
                                <a:pt x="114" y="232"/>
                              </a:cubicBezTo>
                              <a:cubicBezTo>
                                <a:pt x="113" y="226"/>
                                <a:pt x="111" y="221"/>
                                <a:pt x="107" y="217"/>
                              </a:cubicBezTo>
                              <a:cubicBezTo>
                                <a:pt x="103" y="214"/>
                                <a:pt x="99" y="210"/>
                                <a:pt x="95" y="206"/>
                              </a:cubicBezTo>
                              <a:cubicBezTo>
                                <a:pt x="92" y="204"/>
                                <a:pt x="90" y="201"/>
                                <a:pt x="89" y="198"/>
                              </a:cubicBezTo>
                              <a:cubicBezTo>
                                <a:pt x="87" y="195"/>
                                <a:pt x="86" y="191"/>
                                <a:pt x="84" y="188"/>
                              </a:cubicBezTo>
                              <a:cubicBezTo>
                                <a:pt x="83" y="183"/>
                                <a:pt x="82" y="179"/>
                                <a:pt x="80" y="174"/>
                              </a:cubicBezTo>
                              <a:cubicBezTo>
                                <a:pt x="78" y="174"/>
                                <a:pt x="76" y="173"/>
                                <a:pt x="74" y="171"/>
                              </a:cubicBezTo>
                              <a:cubicBezTo>
                                <a:pt x="73" y="170"/>
                                <a:pt x="71" y="168"/>
                                <a:pt x="69" y="166"/>
                              </a:cubicBezTo>
                              <a:cubicBezTo>
                                <a:pt x="67" y="163"/>
                                <a:pt x="65" y="160"/>
                                <a:pt x="64" y="155"/>
                              </a:cubicBezTo>
                              <a:cubicBezTo>
                                <a:pt x="62" y="150"/>
                                <a:pt x="62" y="146"/>
                                <a:pt x="62" y="142"/>
                              </a:cubicBezTo>
                              <a:cubicBezTo>
                                <a:pt x="63" y="138"/>
                                <a:pt x="63" y="135"/>
                                <a:pt x="65" y="132"/>
                              </a:cubicBezTo>
                              <a:cubicBezTo>
                                <a:pt x="66" y="129"/>
                                <a:pt x="67" y="127"/>
                                <a:pt x="70" y="124"/>
                              </a:cubicBezTo>
                              <a:cubicBezTo>
                                <a:pt x="70" y="113"/>
                                <a:pt x="70" y="103"/>
                                <a:pt x="72" y="93"/>
                              </a:cubicBezTo>
                              <a:cubicBezTo>
                                <a:pt x="73" y="84"/>
                                <a:pt x="75" y="74"/>
                                <a:pt x="77" y="64"/>
                              </a:cubicBezTo>
                              <a:cubicBezTo>
                                <a:pt x="80" y="54"/>
                                <a:pt x="85" y="45"/>
                                <a:pt x="90" y="37"/>
                              </a:cubicBezTo>
                              <a:cubicBezTo>
                                <a:pt x="96" y="29"/>
                                <a:pt x="101" y="23"/>
                                <a:pt x="108" y="18"/>
                              </a:cubicBezTo>
                              <a:cubicBezTo>
                                <a:pt x="114" y="14"/>
                                <a:pt x="121" y="10"/>
                                <a:pt x="128" y="7"/>
                              </a:cubicBezTo>
                              <a:cubicBezTo>
                                <a:pt x="134" y="4"/>
                                <a:pt x="141" y="2"/>
                                <a:pt x="148" y="1"/>
                              </a:cubicBezTo>
                              <a:cubicBezTo>
                                <a:pt x="154" y="0"/>
                                <a:pt x="161" y="0"/>
                                <a:pt x="167" y="0"/>
                              </a:cubicBezTo>
                              <a:close/>
                              <a:moveTo>
                                <a:pt x="167" y="0"/>
                              </a:moveTo>
                              <a:cubicBezTo>
                                <a:pt x="167" y="0"/>
                                <a:pt x="167" y="0"/>
                                <a:pt x="167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6.2pt;margin-top:149.9pt;height:16.7pt;width:13.75pt;z-index:251671552;mso-width-relative:page;mso-height-relative:page;" fillcolor="#FFFFFF [3212]" filled="t" stroked="f" coordsize="338,412" o:gfxdata="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68032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1880235</wp:posOffset>
                </wp:positionV>
                <wp:extent cx="6674485" cy="333375"/>
                <wp:effectExtent l="0" t="0" r="0" b="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205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45pt;margin-top:148.05pt;height:26.25pt;width:525.55pt;z-index:-1404299264;mso-width-relative:page;mso-height-relative:page;" coordorigin="4865,21451" coordsize="10511,525" o:gfxdata="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7DCc49wAAAAMAQAA&#10;DwAAAAAAAAABACAAAAAiAAAAZHJzL2Rvd25yZXYueG1sUEsBAhQAFAAAAAgAh07iQCBMAI5rAwAA&#10;JwgAAA4AAAAAAAAAAQAgAAAAKwEAAGRycy9lMm9Eb2MueG1sUEsFBgAAAAAGAAYAWQEAAAgHAAAA&#10;AA==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pi8Dnb0AAADc&#10;AAAADwAAAGRycy9kb3ducmV2LnhtbEWPy2rDMBBF94H+g5hCd4lkQ0pwowRTCLjZNQ2B7CbWxBK1&#10;Rq6lPPr3VaHQ5eU+Dne5vvteXGmMLrCGYqZAELfBOO407D820wWImJAN9oFJwzdFWK8eJkusTLjx&#10;O113qRN5hGOFGmxKQyVlbC15jLMwEGfvHEaPKcuxk2bEWx73vSyVepYeHWeCxYFeLbWfu4vP3K2r&#10;D/4runN9mp/e8LhtrEStnx4L9QIi0T39h//ajdFQqjn8nslH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wOd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bbz0MsAAAADc&#10;AAAADwAAAGRycy9kb3ducmV2LnhtbEWPS2sCMRSF94X+h3AL3RRNlPpgahStFe2iCx/Q7e3kNjM4&#10;uRkm8fXvjSC4PJxzvsMZTc6uEkdqQulZQ6etQBDn3pRsNey2i9YQRIjIBivPpOFCASbj56cRZsaf&#10;eE3HTbQiQThkqKGIsc6kDHlBDkPb18TJ+/eNw5hkY6Vp8JTgrpJdpfrSYclpocCaPgvK95uD0zCf&#10;fr1ZO+u9X/5+v1ehni1/cLDU+vWloz5ARDrHR/jeXhkNXdWH25l0BOT4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vPQy&#10;wAAAANw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17536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244475</wp:posOffset>
                </wp:positionV>
                <wp:extent cx="6721475" cy="129921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1299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时间: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2017.9-2020.6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学校: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广州工商学院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学制: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全日制专科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5pt;margin-top:19.25pt;height:102.3pt;width:529.25pt;z-index:-1404149760;mso-width-relative:page;mso-height-relative:page;" filled="f" stroked="f" coordsize="21600,21600" o:gfxdata="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vvwrLcAAAACgEAAA8AAAAAAAAAAQAgAAAAIgAA&#10;AGRycy9kb3ducmV2LnhtbFBLAQIUABQAAAAIAIdO4kCHOxqH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时间: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2017.9-2020.6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学校: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广州工商学院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学制: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全日制专科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-79375</wp:posOffset>
                </wp:positionV>
                <wp:extent cx="244475" cy="172085"/>
                <wp:effectExtent l="0" t="0" r="8255" b="1905"/>
                <wp:wrapNone/>
                <wp:docPr id="6" name="任意多边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4475" cy="1720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7" y="55"/>
                            </a:cxn>
                            <a:cxn ang="0">
                              <a:pos x="217" y="91"/>
                            </a:cxn>
                            <a:cxn ang="0">
                              <a:pos x="225" y="99"/>
                            </a:cxn>
                            <a:cxn ang="0">
                              <a:pos x="209" y="116"/>
                            </a:cxn>
                            <a:cxn ang="0">
                              <a:pos x="192" y="100"/>
                            </a:cxn>
                            <a:cxn ang="0">
                              <a:pos x="204" y="90"/>
                            </a:cxn>
                            <a:cxn ang="0">
                              <a:pos x="204" y="61"/>
                            </a:cxn>
                            <a:cxn ang="0">
                              <a:pos x="130" y="91"/>
                            </a:cxn>
                            <a:cxn ang="0">
                              <a:pos x="102" y="92"/>
                            </a:cxn>
                            <a:cxn ang="0">
                              <a:pos x="17" y="58"/>
                            </a:cxn>
                            <a:cxn ang="0">
                              <a:pos x="17" y="38"/>
                            </a:cxn>
                            <a:cxn ang="0">
                              <a:pos x="99" y="8"/>
                            </a:cxn>
                            <a:cxn ang="0">
                              <a:pos x="129" y="6"/>
                            </a:cxn>
                            <a:cxn ang="0">
                              <a:pos x="216" y="40"/>
                            </a:cxn>
                            <a:cxn ang="0">
                              <a:pos x="217" y="55"/>
                            </a:cxn>
                            <a:cxn ang="0">
                              <a:pos x="133" y="105"/>
                            </a:cxn>
                            <a:cxn ang="0">
                              <a:pos x="176" y="86"/>
                            </a:cxn>
                            <a:cxn ang="0">
                              <a:pos x="176" y="144"/>
                            </a:cxn>
                            <a:cxn ang="0">
                              <a:pos x="116" y="167"/>
                            </a:cxn>
                            <a:cxn ang="0">
                              <a:pos x="53" y="144"/>
                            </a:cxn>
                            <a:cxn ang="0">
                              <a:pos x="53" y="90"/>
                            </a:cxn>
                            <a:cxn ang="0">
                              <a:pos x="98" y="105"/>
                            </a:cxn>
                            <a:cxn ang="0">
                              <a:pos x="133" y="105"/>
                            </a:cxn>
                            <a:cxn ang="0">
                              <a:pos x="133" y="105"/>
                            </a:cxn>
                            <a:cxn ang="0">
                              <a:pos x="133" y="105"/>
                            </a:cxn>
                          </a:cxnLst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8.15pt;margin-top:-6.25pt;height:13.55pt;width:19.25pt;z-index:251685888;mso-width-relative:page;mso-height-relative:page;" fillcolor="#FFFFFF [3212]" filled="t" stroked="f" coordsize="236,167" o:gfxdata="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APdk792AAAAAoBAAAPAAAAAAAAAAEAIAAAACIAAABkcnMvZG93bnJldi54bWxQSwECFAAUAAAA&#10;CACHTuJAXiiFhigEAAAoEQAADgAAAAAAAAABACAAAAAnAQAAZHJzL2Uyb0RvYy54bWxQSwUGAAAA&#10;AAYABgBZAQAAwQc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682368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-100965</wp:posOffset>
                </wp:positionV>
                <wp:extent cx="6674485" cy="33337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333375"/>
                          <a:chOff x="4865" y="21451"/>
                          <a:chExt cx="10511" cy="525"/>
                        </a:xfrm>
                      </wpg:grpSpPr>
                      <wps:wsp>
                        <wps:cNvPr id="2" name="矩形 22"/>
                        <wps:cNvSpPr/>
                        <wps:spPr>
                          <a:xfrm>
                            <a:off x="4865" y="21451"/>
                            <a:ext cx="448" cy="40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连接符 62"/>
                        <wps:cNvCnPr/>
                        <wps:spPr>
                          <a:xfrm>
                            <a:off x="5000" y="21976"/>
                            <a:ext cx="1037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45pt;margin-top:-7.95pt;height:26.25pt;width:525.55pt;z-index:-1404284928;mso-width-relative:page;mso-height-relative:page;" coordorigin="4865,21451" coordsize="10511,525" o:gfxdata="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m29CwtoAAAALAQAADwAA&#10;AAAAAAABACAAAAAiAAAAZHJzL2Rvd25yZXYueG1sUEsBAhQAFAAAAAgAh07iQCTM6MJqAwAAHwgA&#10;AA4AAAAAAAAAAQAgAAAAKQEAAGRycy9lMm9Eb2MueG1sUEsFBgAAAAAGAAYAWQEAAAUHAAAAAA==&#10;">
                <o:lock v:ext="edit" aspectratio="f"/>
                <v:roundrect id="矩形 22" o:spid="_x0000_s1026" o:spt="2" style="position:absolute;left:4865;top:21451;height:401;width:448;v-text-anchor:middle;" fillcolor="#254061 [1604]" filled="t" stroked="f" coordsize="21600,21600" arcsize="0.166666666666667" o:gfxdata="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fkRZ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62" o:spid="_x0000_s1026" o:spt="20" style="position:absolute;left:5000;top:21976;height:0;width:10376;" filled="f" stroked="t" coordsize="21600,21600" o:gfxdata="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aqMO/&#10;AAAA2gAAAA8AAAAAAAAAAQAgAAAAIgAAAGRycy9kb3ducmV2LnhtbFBLAQIUABQAAAAIAIdO4kAz&#10;LwWeOwAAADkAAAAQAAAAAAAAAAEAIAAAAA4BAABkcnMvc2hhcGV4bWwueG1sUEsFBgAAAAAGAAYA&#10;WwEAALg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-233680</wp:posOffset>
                </wp:positionV>
                <wp:extent cx="941070" cy="591185"/>
                <wp:effectExtent l="0" t="0" r="0" b="0"/>
                <wp:wrapNone/>
                <wp:docPr id="21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4061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2.8pt;margin-top:-18.4pt;height:46.55pt;width:74.1pt;z-index:251670528;mso-width-relative:page;mso-height-relative:page;" filled="f" stroked="f" coordsize="21600,21600" o:gfxdata="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Jbn92wAAAAoBAAAPAAAAAAAAAAEAIAAAACIAAABk&#10;cnMvZG93bnJldi54bWxQSwECFAAUAAAACACHTuJAeimGv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4061" w:themeColor="accent1" w:themeShade="80"/>
                          <w:sz w:val="28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03200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-2719070</wp:posOffset>
                </wp:positionV>
                <wp:extent cx="2379980" cy="2379980"/>
                <wp:effectExtent l="6350" t="6350" r="13970" b="1397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379980"/>
                          <a:chOff x="7484" y="-4072"/>
                          <a:chExt cx="4176" cy="4176"/>
                        </a:xfrm>
                      </wpg:grpSpPr>
                      <wps:wsp>
                        <wps:cNvPr id="208" name="椭圆 1"/>
                        <wps:cNvSpPr/>
                        <wps:spPr>
                          <a:xfrm>
                            <a:off x="7668" y="-3916"/>
                            <a:ext cx="3835" cy="384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椭圆 2"/>
                        <wps:cNvSpPr/>
                        <wps:spPr>
                          <a:xfrm>
                            <a:off x="7484" y="-4072"/>
                            <a:ext cx="4176" cy="41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7pt;margin-top:-214.1pt;height:187.4pt;width:187.4pt;z-index:-1404164096;mso-width-relative:page;mso-height-relative:page;" coordorigin="7484,-4072" coordsize="4176,4176" o:gfxdata="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Se5q03AAAAAwBAAAP&#10;AAAAAAAAAAEAIAAAACIAAABkcnMvZG93bnJldi54bWxQSwECFAAUAAAACACHTuJAlY82ETEDAABA&#10;CQAADgAAAAAAAAABACAAAAArAQAAZHJzL2Uyb0RvYy54bWxQSwUGAAAAAAYABgBZAQAAzgYAAAAA&#10;">
                <o:lock v:ext="edit" aspectratio="f"/>
                <v:shape id="椭圆 1" o:spid="_x0000_s1026" o:spt="3" type="#_x0000_t3" style="position:absolute;left:7668;top:-3916;height:3844;width:3835;v-text-anchor:middle;" fillcolor="#254061 [1604]" filled="t" stroked="f" coordsize="21600,21600" o:gfxdata="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hwhA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" o:spid="_x0000_s1026" o:spt="3" type="#_x0000_t3" style="position:absolute;left:7484;top:-4072;height:4176;width:4176;v-text-anchor:middle;" filled="f" stroked="t" coordsize="21600,21600" o:gfxdata="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Id7&#10;mMEAAADcAAAADwAAAAAAAAABACAAAAAiAAAAZHJzL2Rvd25yZXYueG1sUEsBAhQAFAAAAAgAh07i&#10;QDMvBZ47AAAAOQAAABAAAAAAAAAAAQAgAAAAEAEAAGRycy9zaGFwZXhtbC54bWxQSwUGAAAAAAYA&#10;BgBbAQAAugMAAAAA&#10;">
                  <v:fill on="f" focussize="0,0"/>
                  <v:stroke weight="1pt" color="#254061 [16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95008" behindDoc="1" locked="0" layoutInCell="1" allowOverlap="1">
                <wp:simplePos x="0" y="0"/>
                <wp:positionH relativeFrom="column">
                  <wp:posOffset>-1191260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97" name="剪去单角的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3.8pt;margin-top:-83.25pt;height:876.95pt;width:607.5pt;z-index:-1907488768;v-text-anchor:middle;mso-width-relative:page;mso-height-relative:page;" fillcolor="#FFFFFF [3212]" filled="t" stroked="f" coordsize="7715250,11137265" o:gfxdata="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F6UOm3AAAAA8BAAAPAAAAAAAAAAEAIAAAACIAAABkcnMvZG93&#10;bnJldi54bWxQSwECFAAUAAAACACHTuJAYD2yX6cCAAAWBQAADgAAAAAAAAABACAAAAAr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E7F6D"/>
    <w:rsid w:val="00C92AAA"/>
    <w:rsid w:val="00D036C3"/>
    <w:rsid w:val="00E6068F"/>
    <w:rsid w:val="00ED0EC2"/>
    <w:rsid w:val="0111026D"/>
    <w:rsid w:val="01701FD7"/>
    <w:rsid w:val="01894E35"/>
    <w:rsid w:val="01E45276"/>
    <w:rsid w:val="01E76646"/>
    <w:rsid w:val="02353540"/>
    <w:rsid w:val="023772EA"/>
    <w:rsid w:val="02491B6D"/>
    <w:rsid w:val="026B1029"/>
    <w:rsid w:val="026C4797"/>
    <w:rsid w:val="02A1157D"/>
    <w:rsid w:val="030C4D56"/>
    <w:rsid w:val="031D5ED8"/>
    <w:rsid w:val="0353306A"/>
    <w:rsid w:val="035D76AB"/>
    <w:rsid w:val="036A60C3"/>
    <w:rsid w:val="03746426"/>
    <w:rsid w:val="0384091E"/>
    <w:rsid w:val="03AE6DD7"/>
    <w:rsid w:val="03BC2831"/>
    <w:rsid w:val="03C8168E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A47DE"/>
    <w:rsid w:val="04DE3E15"/>
    <w:rsid w:val="04E36635"/>
    <w:rsid w:val="04FB005D"/>
    <w:rsid w:val="051D3F2A"/>
    <w:rsid w:val="056B7ED4"/>
    <w:rsid w:val="05726074"/>
    <w:rsid w:val="05924FA8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6CE6280"/>
    <w:rsid w:val="06D43B73"/>
    <w:rsid w:val="073D5688"/>
    <w:rsid w:val="076D2A28"/>
    <w:rsid w:val="076E74F9"/>
    <w:rsid w:val="07820B94"/>
    <w:rsid w:val="07BF65A1"/>
    <w:rsid w:val="07FC091D"/>
    <w:rsid w:val="08575FFD"/>
    <w:rsid w:val="08B10699"/>
    <w:rsid w:val="08D74B38"/>
    <w:rsid w:val="08DC243F"/>
    <w:rsid w:val="08EF37D2"/>
    <w:rsid w:val="090E1192"/>
    <w:rsid w:val="09302F2B"/>
    <w:rsid w:val="09392BF6"/>
    <w:rsid w:val="09425845"/>
    <w:rsid w:val="0969178C"/>
    <w:rsid w:val="09931565"/>
    <w:rsid w:val="09B36064"/>
    <w:rsid w:val="0A273913"/>
    <w:rsid w:val="0A476236"/>
    <w:rsid w:val="0A4A640F"/>
    <w:rsid w:val="0A501117"/>
    <w:rsid w:val="0A5F0CEF"/>
    <w:rsid w:val="0A710701"/>
    <w:rsid w:val="0AA71C55"/>
    <w:rsid w:val="0AC60DB6"/>
    <w:rsid w:val="0AC6218B"/>
    <w:rsid w:val="0AD05B39"/>
    <w:rsid w:val="0B131F76"/>
    <w:rsid w:val="0B1F59B1"/>
    <w:rsid w:val="0B3E3478"/>
    <w:rsid w:val="0B492593"/>
    <w:rsid w:val="0B6F6730"/>
    <w:rsid w:val="0BA61BD1"/>
    <w:rsid w:val="0BC404AA"/>
    <w:rsid w:val="0C5D0651"/>
    <w:rsid w:val="0C653676"/>
    <w:rsid w:val="0C6725E8"/>
    <w:rsid w:val="0C851D03"/>
    <w:rsid w:val="0CAC4B4C"/>
    <w:rsid w:val="0CCE2B10"/>
    <w:rsid w:val="0CFA5AB9"/>
    <w:rsid w:val="0D7D720C"/>
    <w:rsid w:val="0DC52185"/>
    <w:rsid w:val="0DF071A2"/>
    <w:rsid w:val="0E1513DE"/>
    <w:rsid w:val="0E191F78"/>
    <w:rsid w:val="0E642DE5"/>
    <w:rsid w:val="0E6E7B0F"/>
    <w:rsid w:val="0E7200BB"/>
    <w:rsid w:val="0EDC4503"/>
    <w:rsid w:val="0F2C51F5"/>
    <w:rsid w:val="0F377A67"/>
    <w:rsid w:val="0F580654"/>
    <w:rsid w:val="0F9A5C31"/>
    <w:rsid w:val="0FAF0F65"/>
    <w:rsid w:val="0FD94B62"/>
    <w:rsid w:val="0FEF2A05"/>
    <w:rsid w:val="101A3DC5"/>
    <w:rsid w:val="110D3C99"/>
    <w:rsid w:val="11136D56"/>
    <w:rsid w:val="11226F21"/>
    <w:rsid w:val="1138707B"/>
    <w:rsid w:val="11765EE8"/>
    <w:rsid w:val="118E2678"/>
    <w:rsid w:val="11977EE8"/>
    <w:rsid w:val="11A31353"/>
    <w:rsid w:val="11A449DB"/>
    <w:rsid w:val="11B05DF7"/>
    <w:rsid w:val="11D03898"/>
    <w:rsid w:val="11D7588F"/>
    <w:rsid w:val="11DA2096"/>
    <w:rsid w:val="11E240F5"/>
    <w:rsid w:val="11E70D4E"/>
    <w:rsid w:val="11FC61E0"/>
    <w:rsid w:val="11FC6864"/>
    <w:rsid w:val="121542B6"/>
    <w:rsid w:val="1231672F"/>
    <w:rsid w:val="123B37FA"/>
    <w:rsid w:val="12435A12"/>
    <w:rsid w:val="1278735D"/>
    <w:rsid w:val="128F4427"/>
    <w:rsid w:val="129944BC"/>
    <w:rsid w:val="12A4231F"/>
    <w:rsid w:val="12AB2555"/>
    <w:rsid w:val="12BA18EA"/>
    <w:rsid w:val="12F80EE3"/>
    <w:rsid w:val="130540FB"/>
    <w:rsid w:val="130B091F"/>
    <w:rsid w:val="131129C7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4FD5EFC"/>
    <w:rsid w:val="152B0805"/>
    <w:rsid w:val="152C2D85"/>
    <w:rsid w:val="156473A8"/>
    <w:rsid w:val="15CE099A"/>
    <w:rsid w:val="15CF31F1"/>
    <w:rsid w:val="15F2737A"/>
    <w:rsid w:val="162E6712"/>
    <w:rsid w:val="163A376E"/>
    <w:rsid w:val="165750CB"/>
    <w:rsid w:val="16B7108E"/>
    <w:rsid w:val="16BA53EF"/>
    <w:rsid w:val="16DF0C31"/>
    <w:rsid w:val="16FF0B78"/>
    <w:rsid w:val="171404F4"/>
    <w:rsid w:val="17195506"/>
    <w:rsid w:val="172F50E9"/>
    <w:rsid w:val="175E0287"/>
    <w:rsid w:val="17667BAA"/>
    <w:rsid w:val="17860118"/>
    <w:rsid w:val="179F2A47"/>
    <w:rsid w:val="17C72C5B"/>
    <w:rsid w:val="181B31B5"/>
    <w:rsid w:val="18420CED"/>
    <w:rsid w:val="185D7493"/>
    <w:rsid w:val="188A0D17"/>
    <w:rsid w:val="18B74A50"/>
    <w:rsid w:val="18B97B94"/>
    <w:rsid w:val="18C16234"/>
    <w:rsid w:val="18DA394F"/>
    <w:rsid w:val="18DD5728"/>
    <w:rsid w:val="18F72A28"/>
    <w:rsid w:val="18FC11D9"/>
    <w:rsid w:val="193405B1"/>
    <w:rsid w:val="19716871"/>
    <w:rsid w:val="1977673E"/>
    <w:rsid w:val="198163B3"/>
    <w:rsid w:val="19AA2992"/>
    <w:rsid w:val="19D27EB7"/>
    <w:rsid w:val="19E93D55"/>
    <w:rsid w:val="1A623B73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195807"/>
    <w:rsid w:val="1B536BEB"/>
    <w:rsid w:val="1B7D2CDE"/>
    <w:rsid w:val="1BA87E53"/>
    <w:rsid w:val="1BC9713F"/>
    <w:rsid w:val="1BD33800"/>
    <w:rsid w:val="1BE86F08"/>
    <w:rsid w:val="1C0967FD"/>
    <w:rsid w:val="1C2B6B65"/>
    <w:rsid w:val="1C393BCD"/>
    <w:rsid w:val="1C4F04A0"/>
    <w:rsid w:val="1C6534D5"/>
    <w:rsid w:val="1CB525E9"/>
    <w:rsid w:val="1CC14CD6"/>
    <w:rsid w:val="1CDB3B52"/>
    <w:rsid w:val="1CEC3AC7"/>
    <w:rsid w:val="1D0D1754"/>
    <w:rsid w:val="1D1E1D0B"/>
    <w:rsid w:val="1D3922D9"/>
    <w:rsid w:val="1D9E609E"/>
    <w:rsid w:val="1DBD39A9"/>
    <w:rsid w:val="1DC076F7"/>
    <w:rsid w:val="1DDA5866"/>
    <w:rsid w:val="1DE212EF"/>
    <w:rsid w:val="1DED372A"/>
    <w:rsid w:val="1DEE64BF"/>
    <w:rsid w:val="1E1C2021"/>
    <w:rsid w:val="1E2D780F"/>
    <w:rsid w:val="1E330AC3"/>
    <w:rsid w:val="1E3434A5"/>
    <w:rsid w:val="1E5012F7"/>
    <w:rsid w:val="1E6F25ED"/>
    <w:rsid w:val="1E70600C"/>
    <w:rsid w:val="1EBC1EF4"/>
    <w:rsid w:val="1EBC2096"/>
    <w:rsid w:val="1EC871D8"/>
    <w:rsid w:val="1ED41662"/>
    <w:rsid w:val="1F2A443D"/>
    <w:rsid w:val="1F646E9E"/>
    <w:rsid w:val="1F903A73"/>
    <w:rsid w:val="1FA40790"/>
    <w:rsid w:val="1FD75C38"/>
    <w:rsid w:val="20320B1E"/>
    <w:rsid w:val="204E4BD9"/>
    <w:rsid w:val="205276F9"/>
    <w:rsid w:val="20864DB8"/>
    <w:rsid w:val="208B431E"/>
    <w:rsid w:val="209A6896"/>
    <w:rsid w:val="20AF2650"/>
    <w:rsid w:val="20CD3575"/>
    <w:rsid w:val="20DB4433"/>
    <w:rsid w:val="20E53510"/>
    <w:rsid w:val="210274E9"/>
    <w:rsid w:val="210340D6"/>
    <w:rsid w:val="213E065A"/>
    <w:rsid w:val="21741EAB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2F94B0F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BF7404"/>
    <w:rsid w:val="24C611D6"/>
    <w:rsid w:val="2513099B"/>
    <w:rsid w:val="2564604E"/>
    <w:rsid w:val="25A1630B"/>
    <w:rsid w:val="25D753BC"/>
    <w:rsid w:val="25DB23F1"/>
    <w:rsid w:val="25DF21A1"/>
    <w:rsid w:val="2622585A"/>
    <w:rsid w:val="26341541"/>
    <w:rsid w:val="266A65CC"/>
    <w:rsid w:val="266C4583"/>
    <w:rsid w:val="268714FF"/>
    <w:rsid w:val="26984729"/>
    <w:rsid w:val="26A55BDC"/>
    <w:rsid w:val="26B034DD"/>
    <w:rsid w:val="26CB1F60"/>
    <w:rsid w:val="27530B9C"/>
    <w:rsid w:val="2754104E"/>
    <w:rsid w:val="27637208"/>
    <w:rsid w:val="27987F0B"/>
    <w:rsid w:val="279A2070"/>
    <w:rsid w:val="27A665C8"/>
    <w:rsid w:val="27AE362C"/>
    <w:rsid w:val="27E65A8A"/>
    <w:rsid w:val="27F9283C"/>
    <w:rsid w:val="28386601"/>
    <w:rsid w:val="28476FE9"/>
    <w:rsid w:val="285B4B90"/>
    <w:rsid w:val="287F4463"/>
    <w:rsid w:val="289D2958"/>
    <w:rsid w:val="28B615CC"/>
    <w:rsid w:val="28B855DE"/>
    <w:rsid w:val="28C6526E"/>
    <w:rsid w:val="28E3255D"/>
    <w:rsid w:val="290106E0"/>
    <w:rsid w:val="292C2C40"/>
    <w:rsid w:val="29564034"/>
    <w:rsid w:val="298B05D7"/>
    <w:rsid w:val="29B96735"/>
    <w:rsid w:val="29FC1EA0"/>
    <w:rsid w:val="2A1771DF"/>
    <w:rsid w:val="2A795E61"/>
    <w:rsid w:val="2A8621E4"/>
    <w:rsid w:val="2A8A4B47"/>
    <w:rsid w:val="2A9643F6"/>
    <w:rsid w:val="2A9B1E36"/>
    <w:rsid w:val="2ACC38B1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170AA5"/>
    <w:rsid w:val="2D244D21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6B5FB9"/>
    <w:rsid w:val="2E7653DA"/>
    <w:rsid w:val="2E824F6F"/>
    <w:rsid w:val="2EAD5CE2"/>
    <w:rsid w:val="2ECD1494"/>
    <w:rsid w:val="2EEA406D"/>
    <w:rsid w:val="2F0D4596"/>
    <w:rsid w:val="2F165E67"/>
    <w:rsid w:val="2F255DE2"/>
    <w:rsid w:val="2F3E1C7F"/>
    <w:rsid w:val="2F552474"/>
    <w:rsid w:val="2F6D2DF6"/>
    <w:rsid w:val="2F6D372F"/>
    <w:rsid w:val="2FB1324F"/>
    <w:rsid w:val="2FC57D55"/>
    <w:rsid w:val="30013F99"/>
    <w:rsid w:val="301C491F"/>
    <w:rsid w:val="302056BD"/>
    <w:rsid w:val="30695BCA"/>
    <w:rsid w:val="30C80FB3"/>
    <w:rsid w:val="30EF2188"/>
    <w:rsid w:val="313B752E"/>
    <w:rsid w:val="314900E1"/>
    <w:rsid w:val="319565A4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37307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481AFC"/>
    <w:rsid w:val="34484F30"/>
    <w:rsid w:val="34731B08"/>
    <w:rsid w:val="347474FF"/>
    <w:rsid w:val="34843D93"/>
    <w:rsid w:val="34A76F77"/>
    <w:rsid w:val="34CD147F"/>
    <w:rsid w:val="35883204"/>
    <w:rsid w:val="35AE6E11"/>
    <w:rsid w:val="35CA4F85"/>
    <w:rsid w:val="35F9161E"/>
    <w:rsid w:val="36066CE5"/>
    <w:rsid w:val="36246759"/>
    <w:rsid w:val="3647586B"/>
    <w:rsid w:val="364F2C9B"/>
    <w:rsid w:val="365031FF"/>
    <w:rsid w:val="36763B2E"/>
    <w:rsid w:val="36833557"/>
    <w:rsid w:val="37BC6733"/>
    <w:rsid w:val="37CF6115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5450FF"/>
    <w:rsid w:val="3A6046F2"/>
    <w:rsid w:val="3A7101F6"/>
    <w:rsid w:val="3A79139C"/>
    <w:rsid w:val="3ABE0451"/>
    <w:rsid w:val="3B122A11"/>
    <w:rsid w:val="3B270265"/>
    <w:rsid w:val="3B6960BF"/>
    <w:rsid w:val="3B8C1BE2"/>
    <w:rsid w:val="3B9F4A26"/>
    <w:rsid w:val="3BCC57B1"/>
    <w:rsid w:val="3C037A1A"/>
    <w:rsid w:val="3C0A1D3F"/>
    <w:rsid w:val="3C2454C2"/>
    <w:rsid w:val="3C2953F1"/>
    <w:rsid w:val="3C375B96"/>
    <w:rsid w:val="3C533B74"/>
    <w:rsid w:val="3C7F4633"/>
    <w:rsid w:val="3CA91B36"/>
    <w:rsid w:val="3CB93D65"/>
    <w:rsid w:val="3CF33085"/>
    <w:rsid w:val="3D383DBA"/>
    <w:rsid w:val="3D4637E1"/>
    <w:rsid w:val="3DA11FF5"/>
    <w:rsid w:val="3DF61F78"/>
    <w:rsid w:val="3E1A4011"/>
    <w:rsid w:val="3E32349B"/>
    <w:rsid w:val="3E3A6828"/>
    <w:rsid w:val="3E46115A"/>
    <w:rsid w:val="3E49459D"/>
    <w:rsid w:val="3E4E4053"/>
    <w:rsid w:val="3E7B12F8"/>
    <w:rsid w:val="3E847E51"/>
    <w:rsid w:val="3ECF1C51"/>
    <w:rsid w:val="3EEB161B"/>
    <w:rsid w:val="3F124EE6"/>
    <w:rsid w:val="3F4674F1"/>
    <w:rsid w:val="3FD67C28"/>
    <w:rsid w:val="40185D56"/>
    <w:rsid w:val="403A69F2"/>
    <w:rsid w:val="40486C8E"/>
    <w:rsid w:val="40587E62"/>
    <w:rsid w:val="414046AA"/>
    <w:rsid w:val="41561554"/>
    <w:rsid w:val="41572D65"/>
    <w:rsid w:val="41712063"/>
    <w:rsid w:val="41713EC7"/>
    <w:rsid w:val="41754D1F"/>
    <w:rsid w:val="41955490"/>
    <w:rsid w:val="41D6397F"/>
    <w:rsid w:val="423B4745"/>
    <w:rsid w:val="423C1A41"/>
    <w:rsid w:val="42604EB2"/>
    <w:rsid w:val="427609FD"/>
    <w:rsid w:val="427867B8"/>
    <w:rsid w:val="428622B0"/>
    <w:rsid w:val="42A07CA2"/>
    <w:rsid w:val="42E27E1C"/>
    <w:rsid w:val="42EC5752"/>
    <w:rsid w:val="4300499A"/>
    <w:rsid w:val="43010085"/>
    <w:rsid w:val="4322086C"/>
    <w:rsid w:val="434E7431"/>
    <w:rsid w:val="435940F8"/>
    <w:rsid w:val="43797EC0"/>
    <w:rsid w:val="438E19DA"/>
    <w:rsid w:val="43BC0731"/>
    <w:rsid w:val="43BD4CDA"/>
    <w:rsid w:val="43BE5D24"/>
    <w:rsid w:val="43CB5926"/>
    <w:rsid w:val="43E10D99"/>
    <w:rsid w:val="441279FF"/>
    <w:rsid w:val="4418479D"/>
    <w:rsid w:val="44365E73"/>
    <w:rsid w:val="44453DDE"/>
    <w:rsid w:val="44DF66BC"/>
    <w:rsid w:val="45085E14"/>
    <w:rsid w:val="45927D48"/>
    <w:rsid w:val="45B14780"/>
    <w:rsid w:val="45C2203C"/>
    <w:rsid w:val="45CE5548"/>
    <w:rsid w:val="45D0143E"/>
    <w:rsid w:val="45D2293C"/>
    <w:rsid w:val="460126F5"/>
    <w:rsid w:val="4611323B"/>
    <w:rsid w:val="46351951"/>
    <w:rsid w:val="46496BD3"/>
    <w:rsid w:val="464A7F94"/>
    <w:rsid w:val="464E2802"/>
    <w:rsid w:val="468D25D9"/>
    <w:rsid w:val="469A5ED6"/>
    <w:rsid w:val="469F52BB"/>
    <w:rsid w:val="46C51815"/>
    <w:rsid w:val="477052EA"/>
    <w:rsid w:val="479730E4"/>
    <w:rsid w:val="47CB1285"/>
    <w:rsid w:val="47DD14A5"/>
    <w:rsid w:val="47F606D6"/>
    <w:rsid w:val="481B4975"/>
    <w:rsid w:val="486C312C"/>
    <w:rsid w:val="486D0FEC"/>
    <w:rsid w:val="48733C81"/>
    <w:rsid w:val="48C9031A"/>
    <w:rsid w:val="49235724"/>
    <w:rsid w:val="492C50E1"/>
    <w:rsid w:val="49395942"/>
    <w:rsid w:val="495B5813"/>
    <w:rsid w:val="49E81B9B"/>
    <w:rsid w:val="4A3D4188"/>
    <w:rsid w:val="4A795210"/>
    <w:rsid w:val="4A9345DE"/>
    <w:rsid w:val="4ACA2718"/>
    <w:rsid w:val="4AEA0856"/>
    <w:rsid w:val="4B1370A0"/>
    <w:rsid w:val="4B2101C4"/>
    <w:rsid w:val="4B387A70"/>
    <w:rsid w:val="4B6A1D7E"/>
    <w:rsid w:val="4B7340AE"/>
    <w:rsid w:val="4B7D54D2"/>
    <w:rsid w:val="4B9508E1"/>
    <w:rsid w:val="4BA87F43"/>
    <w:rsid w:val="4BA91AC7"/>
    <w:rsid w:val="4BBC5FA5"/>
    <w:rsid w:val="4BF24C6A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CEF13EB"/>
    <w:rsid w:val="4D0A4D28"/>
    <w:rsid w:val="4D146BC3"/>
    <w:rsid w:val="4DA509D4"/>
    <w:rsid w:val="4DA91B22"/>
    <w:rsid w:val="4DB62700"/>
    <w:rsid w:val="4DC63704"/>
    <w:rsid w:val="4DCF4F68"/>
    <w:rsid w:val="4DD163B1"/>
    <w:rsid w:val="4E0B1D2A"/>
    <w:rsid w:val="4E323AFF"/>
    <w:rsid w:val="4E3C1A0A"/>
    <w:rsid w:val="4E416111"/>
    <w:rsid w:val="4E777A24"/>
    <w:rsid w:val="4EAE77CF"/>
    <w:rsid w:val="4EAF7232"/>
    <w:rsid w:val="4EF53800"/>
    <w:rsid w:val="4F250EBF"/>
    <w:rsid w:val="4FB74431"/>
    <w:rsid w:val="4FD4311D"/>
    <w:rsid w:val="4FE846EE"/>
    <w:rsid w:val="4FF67BBA"/>
    <w:rsid w:val="50113B43"/>
    <w:rsid w:val="50137B2E"/>
    <w:rsid w:val="503C43F9"/>
    <w:rsid w:val="505D5184"/>
    <w:rsid w:val="50C93269"/>
    <w:rsid w:val="50CC56A2"/>
    <w:rsid w:val="50CC5E28"/>
    <w:rsid w:val="50E631AF"/>
    <w:rsid w:val="5100536D"/>
    <w:rsid w:val="510C5E93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6A1D8D"/>
    <w:rsid w:val="52DE645B"/>
    <w:rsid w:val="52ED65B5"/>
    <w:rsid w:val="53606524"/>
    <w:rsid w:val="5393041A"/>
    <w:rsid w:val="53B624D4"/>
    <w:rsid w:val="53D23D42"/>
    <w:rsid w:val="53DB7414"/>
    <w:rsid w:val="541B187A"/>
    <w:rsid w:val="5435008D"/>
    <w:rsid w:val="54350C7B"/>
    <w:rsid w:val="54357592"/>
    <w:rsid w:val="54433EFC"/>
    <w:rsid w:val="547C2C41"/>
    <w:rsid w:val="54C97CD2"/>
    <w:rsid w:val="54FE4287"/>
    <w:rsid w:val="55887D44"/>
    <w:rsid w:val="55A4094D"/>
    <w:rsid w:val="55C50C93"/>
    <w:rsid w:val="55DF20DF"/>
    <w:rsid w:val="560B0BE3"/>
    <w:rsid w:val="560E1F74"/>
    <w:rsid w:val="56480272"/>
    <w:rsid w:val="56793A56"/>
    <w:rsid w:val="567C220F"/>
    <w:rsid w:val="569B60FF"/>
    <w:rsid w:val="56C621AC"/>
    <w:rsid w:val="56D00224"/>
    <w:rsid w:val="56DA3FAE"/>
    <w:rsid w:val="572D4037"/>
    <w:rsid w:val="573D3E09"/>
    <w:rsid w:val="575E04FA"/>
    <w:rsid w:val="57611CFC"/>
    <w:rsid w:val="57780109"/>
    <w:rsid w:val="5785222F"/>
    <w:rsid w:val="57873ABE"/>
    <w:rsid w:val="57942026"/>
    <w:rsid w:val="57A37E54"/>
    <w:rsid w:val="58352374"/>
    <w:rsid w:val="583E4329"/>
    <w:rsid w:val="585303BA"/>
    <w:rsid w:val="58D93E38"/>
    <w:rsid w:val="58DE6796"/>
    <w:rsid w:val="58E37794"/>
    <w:rsid w:val="58E91FF4"/>
    <w:rsid w:val="590F7087"/>
    <w:rsid w:val="593D2D3F"/>
    <w:rsid w:val="59494313"/>
    <w:rsid w:val="5969376E"/>
    <w:rsid w:val="598705F0"/>
    <w:rsid w:val="59963B53"/>
    <w:rsid w:val="59A93B20"/>
    <w:rsid w:val="59D83A01"/>
    <w:rsid w:val="5A070962"/>
    <w:rsid w:val="5A0971BA"/>
    <w:rsid w:val="5A5F3294"/>
    <w:rsid w:val="5A671054"/>
    <w:rsid w:val="5A7F38A9"/>
    <w:rsid w:val="5AC60F8F"/>
    <w:rsid w:val="5B184203"/>
    <w:rsid w:val="5B6D2BB9"/>
    <w:rsid w:val="5B9B2E79"/>
    <w:rsid w:val="5B9D683F"/>
    <w:rsid w:val="5BA03966"/>
    <w:rsid w:val="5BA1789E"/>
    <w:rsid w:val="5BBF00D8"/>
    <w:rsid w:val="5BC04C26"/>
    <w:rsid w:val="5BC934AE"/>
    <w:rsid w:val="5BEE6DF4"/>
    <w:rsid w:val="5C3A27C4"/>
    <w:rsid w:val="5C5B43DA"/>
    <w:rsid w:val="5C631D82"/>
    <w:rsid w:val="5C9E14F0"/>
    <w:rsid w:val="5CA3644F"/>
    <w:rsid w:val="5CCF78B6"/>
    <w:rsid w:val="5D32652D"/>
    <w:rsid w:val="5D553153"/>
    <w:rsid w:val="5D6A0ED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8941A4"/>
    <w:rsid w:val="5EA217F0"/>
    <w:rsid w:val="5EBF6657"/>
    <w:rsid w:val="5F1D0B53"/>
    <w:rsid w:val="5F244F3A"/>
    <w:rsid w:val="5F3E2C41"/>
    <w:rsid w:val="5F473B24"/>
    <w:rsid w:val="5F7028EC"/>
    <w:rsid w:val="5F90691B"/>
    <w:rsid w:val="5F970830"/>
    <w:rsid w:val="5F9B2CCF"/>
    <w:rsid w:val="5FA44497"/>
    <w:rsid w:val="5FB375DD"/>
    <w:rsid w:val="5FBC1D37"/>
    <w:rsid w:val="5FEF4696"/>
    <w:rsid w:val="600C14F4"/>
    <w:rsid w:val="609A10A0"/>
    <w:rsid w:val="60D86DCD"/>
    <w:rsid w:val="612018A5"/>
    <w:rsid w:val="613F2803"/>
    <w:rsid w:val="613F636B"/>
    <w:rsid w:val="61463B9B"/>
    <w:rsid w:val="61650E45"/>
    <w:rsid w:val="61654C99"/>
    <w:rsid w:val="61A1335F"/>
    <w:rsid w:val="61B31912"/>
    <w:rsid w:val="61C0302C"/>
    <w:rsid w:val="61FB4906"/>
    <w:rsid w:val="61FC203F"/>
    <w:rsid w:val="621D3918"/>
    <w:rsid w:val="621E21B5"/>
    <w:rsid w:val="629038A5"/>
    <w:rsid w:val="62976268"/>
    <w:rsid w:val="62A3129E"/>
    <w:rsid w:val="62DE0FC5"/>
    <w:rsid w:val="62E46882"/>
    <w:rsid w:val="630948A4"/>
    <w:rsid w:val="630D4CDB"/>
    <w:rsid w:val="631018F4"/>
    <w:rsid w:val="635D4115"/>
    <w:rsid w:val="63701DA1"/>
    <w:rsid w:val="637552C3"/>
    <w:rsid w:val="637C0EDD"/>
    <w:rsid w:val="63827FAD"/>
    <w:rsid w:val="643D225F"/>
    <w:rsid w:val="644C54F8"/>
    <w:rsid w:val="644F7084"/>
    <w:rsid w:val="648A0F80"/>
    <w:rsid w:val="64B818DE"/>
    <w:rsid w:val="64BB6734"/>
    <w:rsid w:val="64EA5102"/>
    <w:rsid w:val="654B280B"/>
    <w:rsid w:val="65681BDD"/>
    <w:rsid w:val="65A44FB7"/>
    <w:rsid w:val="65C5024C"/>
    <w:rsid w:val="662329DD"/>
    <w:rsid w:val="66806429"/>
    <w:rsid w:val="66A31EBB"/>
    <w:rsid w:val="66BC37E2"/>
    <w:rsid w:val="66BD70F1"/>
    <w:rsid w:val="66E12268"/>
    <w:rsid w:val="66F45103"/>
    <w:rsid w:val="67203A69"/>
    <w:rsid w:val="675B7BA5"/>
    <w:rsid w:val="67D71200"/>
    <w:rsid w:val="67EB2084"/>
    <w:rsid w:val="68162D58"/>
    <w:rsid w:val="68420BD1"/>
    <w:rsid w:val="685F0A6E"/>
    <w:rsid w:val="6873416A"/>
    <w:rsid w:val="68C356C6"/>
    <w:rsid w:val="68C92469"/>
    <w:rsid w:val="68CE2F67"/>
    <w:rsid w:val="68D06F51"/>
    <w:rsid w:val="69067B6A"/>
    <w:rsid w:val="696856B4"/>
    <w:rsid w:val="69877F2E"/>
    <w:rsid w:val="69F1312B"/>
    <w:rsid w:val="6A274B44"/>
    <w:rsid w:val="6A6834D9"/>
    <w:rsid w:val="6A9D14BF"/>
    <w:rsid w:val="6AA37957"/>
    <w:rsid w:val="6ACA59B0"/>
    <w:rsid w:val="6AD432D5"/>
    <w:rsid w:val="6AD56E0B"/>
    <w:rsid w:val="6ADA0296"/>
    <w:rsid w:val="6ADB3225"/>
    <w:rsid w:val="6AFB7B96"/>
    <w:rsid w:val="6B314EA3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2F4EA4"/>
    <w:rsid w:val="6D460E6C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73A46"/>
    <w:rsid w:val="6F5E6FA0"/>
    <w:rsid w:val="6F7D1387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25812"/>
    <w:rsid w:val="70F467DE"/>
    <w:rsid w:val="712B0468"/>
    <w:rsid w:val="71404768"/>
    <w:rsid w:val="71424559"/>
    <w:rsid w:val="714820BB"/>
    <w:rsid w:val="71620EC6"/>
    <w:rsid w:val="716416F5"/>
    <w:rsid w:val="716F4DC0"/>
    <w:rsid w:val="71785FE9"/>
    <w:rsid w:val="719A7E52"/>
    <w:rsid w:val="71FC7C4F"/>
    <w:rsid w:val="720C7FAC"/>
    <w:rsid w:val="72162418"/>
    <w:rsid w:val="722B7343"/>
    <w:rsid w:val="724215F5"/>
    <w:rsid w:val="725E615C"/>
    <w:rsid w:val="72643751"/>
    <w:rsid w:val="728328AA"/>
    <w:rsid w:val="72884A0C"/>
    <w:rsid w:val="72E2669A"/>
    <w:rsid w:val="72F50EBB"/>
    <w:rsid w:val="732022A5"/>
    <w:rsid w:val="737030BA"/>
    <w:rsid w:val="738F4490"/>
    <w:rsid w:val="73A57940"/>
    <w:rsid w:val="73C464AF"/>
    <w:rsid w:val="73FA0F56"/>
    <w:rsid w:val="742720C3"/>
    <w:rsid w:val="74535840"/>
    <w:rsid w:val="74922AEE"/>
    <w:rsid w:val="74C019A6"/>
    <w:rsid w:val="74D626D4"/>
    <w:rsid w:val="74DD2969"/>
    <w:rsid w:val="74DE1452"/>
    <w:rsid w:val="759432AE"/>
    <w:rsid w:val="75982C9F"/>
    <w:rsid w:val="75E1239D"/>
    <w:rsid w:val="76004DC0"/>
    <w:rsid w:val="768A4D12"/>
    <w:rsid w:val="76EE3F15"/>
    <w:rsid w:val="772F60A3"/>
    <w:rsid w:val="77486A7B"/>
    <w:rsid w:val="778C7FC9"/>
    <w:rsid w:val="77AC7D34"/>
    <w:rsid w:val="77C05673"/>
    <w:rsid w:val="77C81E18"/>
    <w:rsid w:val="77F83677"/>
    <w:rsid w:val="78052087"/>
    <w:rsid w:val="782E4DD1"/>
    <w:rsid w:val="783D2A16"/>
    <w:rsid w:val="786945CD"/>
    <w:rsid w:val="790B08F7"/>
    <w:rsid w:val="792D21DD"/>
    <w:rsid w:val="795B528B"/>
    <w:rsid w:val="79715B94"/>
    <w:rsid w:val="79883EEA"/>
    <w:rsid w:val="79C220D6"/>
    <w:rsid w:val="79C87ACE"/>
    <w:rsid w:val="79C96961"/>
    <w:rsid w:val="79FF7F7D"/>
    <w:rsid w:val="7A122CA7"/>
    <w:rsid w:val="7A275147"/>
    <w:rsid w:val="7A393EDC"/>
    <w:rsid w:val="7A5A209C"/>
    <w:rsid w:val="7A650972"/>
    <w:rsid w:val="7A700C65"/>
    <w:rsid w:val="7AAA4970"/>
    <w:rsid w:val="7AB0176A"/>
    <w:rsid w:val="7AD24886"/>
    <w:rsid w:val="7AE80EDE"/>
    <w:rsid w:val="7AEF523A"/>
    <w:rsid w:val="7B12724C"/>
    <w:rsid w:val="7B1B420F"/>
    <w:rsid w:val="7B1E35AB"/>
    <w:rsid w:val="7B830405"/>
    <w:rsid w:val="7B932B38"/>
    <w:rsid w:val="7BA63594"/>
    <w:rsid w:val="7BA80D0A"/>
    <w:rsid w:val="7BCD31F5"/>
    <w:rsid w:val="7BE72367"/>
    <w:rsid w:val="7C730D9C"/>
    <w:rsid w:val="7C766462"/>
    <w:rsid w:val="7CD114B9"/>
    <w:rsid w:val="7CED5FAC"/>
    <w:rsid w:val="7CF778DC"/>
    <w:rsid w:val="7D0079C6"/>
    <w:rsid w:val="7D5C0E39"/>
    <w:rsid w:val="7D9307C8"/>
    <w:rsid w:val="7E263FB5"/>
    <w:rsid w:val="7E486EB2"/>
    <w:rsid w:val="7E5336D1"/>
    <w:rsid w:val="7E742D92"/>
    <w:rsid w:val="7E851F07"/>
    <w:rsid w:val="7E934D87"/>
    <w:rsid w:val="7E9A0D84"/>
    <w:rsid w:val="7E9B4418"/>
    <w:rsid w:val="7EA637B6"/>
    <w:rsid w:val="7EE37498"/>
    <w:rsid w:val="7F015BDF"/>
    <w:rsid w:val="7F266B17"/>
    <w:rsid w:val="7F663224"/>
    <w:rsid w:val="7F8263BD"/>
    <w:rsid w:val="7FB625A4"/>
    <w:rsid w:val="7FC1408E"/>
    <w:rsid w:val="7FD37624"/>
    <w:rsid w:val="7FE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admin</cp:lastModifiedBy>
  <dcterms:modified xsi:type="dcterms:W3CDTF">2021-01-07T13:58:39Z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1.0_h3Pt5EssPjFNBT+57hxkaFn1LpJNUxSCPXqxCefz5KkNt2FrehFBPIsDQ96a1scWeSPGQAWvhEq4QsIzEdcF2Q==</vt:lpwstr>
  </property>
</Properties>
</file>